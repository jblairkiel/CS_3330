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562" w:rsidRDefault="00623B43" w:rsidP="00623B43">
      <w:pPr>
        <w:pStyle w:val="TitleOfPaperCover"/>
        <w:tabs>
          <w:tab w:val="clear" w:pos="8640"/>
          <w:tab w:val="left" w:pos="4020"/>
        </w:tabs>
        <w:jc w:val="left"/>
        <w:rPr>
          <w:sz w:val="25"/>
          <w:szCs w:val="25"/>
        </w:rPr>
      </w:pPr>
      <w:r>
        <w:rPr>
          <w:sz w:val="25"/>
          <w:szCs w:val="25"/>
        </w:rPr>
        <w:tab/>
      </w:r>
    </w:p>
    <w:p w:rsidR="00623B43" w:rsidRDefault="00623B43" w:rsidP="00623B43">
      <w:pPr>
        <w:pStyle w:val="TitleOfPaperCover"/>
        <w:tabs>
          <w:tab w:val="clear" w:pos="8640"/>
          <w:tab w:val="left" w:pos="4020"/>
        </w:tabs>
        <w:jc w:val="left"/>
        <w:rPr>
          <w:sz w:val="25"/>
          <w:szCs w:val="25"/>
        </w:rPr>
      </w:pPr>
    </w:p>
    <w:p w:rsidR="00623B43" w:rsidRDefault="00623B43" w:rsidP="00623B43">
      <w:pPr>
        <w:pStyle w:val="TitleOfPaperCover"/>
        <w:tabs>
          <w:tab w:val="clear" w:pos="8640"/>
          <w:tab w:val="left" w:pos="4020"/>
        </w:tabs>
        <w:jc w:val="left"/>
        <w:rPr>
          <w:sz w:val="25"/>
          <w:szCs w:val="25"/>
        </w:rPr>
      </w:pPr>
    </w:p>
    <w:p w:rsidR="00623B43" w:rsidRDefault="00623B43" w:rsidP="00623B43">
      <w:pPr>
        <w:pStyle w:val="TitleOfPaperCover"/>
        <w:tabs>
          <w:tab w:val="clear" w:pos="8640"/>
          <w:tab w:val="left" w:pos="4020"/>
        </w:tabs>
        <w:jc w:val="left"/>
        <w:rPr>
          <w:sz w:val="25"/>
          <w:szCs w:val="25"/>
        </w:rPr>
      </w:pPr>
    </w:p>
    <w:p w:rsidR="00623B43" w:rsidRDefault="00623B43" w:rsidP="00623B43">
      <w:pPr>
        <w:pStyle w:val="TitleOfPaperCover"/>
        <w:tabs>
          <w:tab w:val="clear" w:pos="8640"/>
          <w:tab w:val="left" w:pos="4020"/>
        </w:tabs>
        <w:jc w:val="left"/>
        <w:rPr>
          <w:sz w:val="25"/>
          <w:szCs w:val="25"/>
        </w:rPr>
      </w:pPr>
      <w:bookmarkStart w:id="0" w:name="_GoBack"/>
      <w:bookmarkEnd w:id="0"/>
    </w:p>
    <w:p w:rsidR="00F03562" w:rsidRDefault="00F03562" w:rsidP="00F03562">
      <w:pPr>
        <w:pStyle w:val="TitleOfPaperCover"/>
        <w:tabs>
          <w:tab w:val="clear" w:pos="8640"/>
        </w:tabs>
        <w:rPr>
          <w:sz w:val="25"/>
          <w:szCs w:val="25"/>
        </w:rPr>
      </w:pPr>
    </w:p>
    <w:p w:rsidR="007179F2" w:rsidRPr="006D3C8F" w:rsidRDefault="007179F2" w:rsidP="00F03562">
      <w:pPr>
        <w:pStyle w:val="TitleOfPaperCover"/>
        <w:tabs>
          <w:tab w:val="clear" w:pos="8640"/>
        </w:tabs>
        <w:rPr>
          <w:sz w:val="25"/>
          <w:szCs w:val="25"/>
        </w:rPr>
      </w:pPr>
      <w:r w:rsidRPr="006D3C8F">
        <w:rPr>
          <w:sz w:val="25"/>
          <w:szCs w:val="25"/>
        </w:rPr>
        <w:t>Huffman Coding</w:t>
      </w:r>
      <w:r w:rsidR="009A6E21" w:rsidRPr="006D3C8F">
        <w:rPr>
          <w:sz w:val="25"/>
          <w:szCs w:val="25"/>
        </w:rPr>
        <w:t xml:space="preserve"> Algorithm: Less Is More</w:t>
      </w:r>
    </w:p>
    <w:p w:rsidR="007179F2" w:rsidRPr="006D3C8F" w:rsidRDefault="007179F2" w:rsidP="00AF4436">
      <w:pPr>
        <w:pStyle w:val="AuthorInfo"/>
        <w:tabs>
          <w:tab w:val="clear" w:pos="8640"/>
        </w:tabs>
        <w:rPr>
          <w:sz w:val="25"/>
          <w:szCs w:val="25"/>
        </w:rPr>
      </w:pPr>
      <w:r w:rsidRPr="006D3C8F">
        <w:rPr>
          <w:sz w:val="25"/>
          <w:szCs w:val="25"/>
        </w:rPr>
        <w:t>Blair Kiel</w:t>
      </w:r>
    </w:p>
    <w:p w:rsidR="00F03562" w:rsidRDefault="007179F2" w:rsidP="00F03562">
      <w:pPr>
        <w:pStyle w:val="AuthorInfo"/>
        <w:tabs>
          <w:tab w:val="clear" w:pos="8640"/>
        </w:tabs>
        <w:rPr>
          <w:sz w:val="25"/>
          <w:szCs w:val="25"/>
        </w:rPr>
      </w:pPr>
      <w:r w:rsidRPr="006D3C8F">
        <w:rPr>
          <w:sz w:val="25"/>
          <w:szCs w:val="25"/>
        </w:rPr>
        <w:t>Troy University</w:t>
      </w:r>
    </w:p>
    <w:p w:rsidR="00F03562" w:rsidRDefault="00F03562">
      <w:pPr>
        <w:rPr>
          <w:sz w:val="25"/>
          <w:szCs w:val="25"/>
        </w:rPr>
      </w:pPr>
      <w:r>
        <w:rPr>
          <w:sz w:val="25"/>
          <w:szCs w:val="25"/>
        </w:rPr>
        <w:br w:type="page"/>
      </w:r>
    </w:p>
    <w:p w:rsidR="00AF4436" w:rsidRPr="006D3C8F" w:rsidRDefault="00AF4436" w:rsidP="00F03562">
      <w:pPr>
        <w:pStyle w:val="AuthorInfo"/>
        <w:tabs>
          <w:tab w:val="clear" w:pos="8640"/>
        </w:tabs>
        <w:rPr>
          <w:sz w:val="25"/>
          <w:szCs w:val="25"/>
        </w:rPr>
      </w:pPr>
    </w:p>
    <w:p w:rsidR="00AF4436" w:rsidRPr="006D3C8F" w:rsidRDefault="00AF4436" w:rsidP="00AF4436">
      <w:pPr>
        <w:spacing w:line="480" w:lineRule="auto"/>
        <w:ind w:firstLine="720"/>
        <w:jc w:val="center"/>
        <w:rPr>
          <w:sz w:val="25"/>
          <w:szCs w:val="25"/>
        </w:rPr>
      </w:pPr>
      <w:r w:rsidRPr="006D3C8F">
        <w:rPr>
          <w:sz w:val="25"/>
          <w:szCs w:val="25"/>
        </w:rPr>
        <w:t>Abstract</w:t>
      </w:r>
    </w:p>
    <w:p w:rsidR="00F03562" w:rsidRDefault="00AF4436" w:rsidP="00F03562">
      <w:pPr>
        <w:spacing w:line="480" w:lineRule="auto"/>
        <w:ind w:firstLine="720"/>
        <w:rPr>
          <w:sz w:val="25"/>
          <w:szCs w:val="25"/>
        </w:rPr>
      </w:pPr>
      <w:r w:rsidRPr="006D3C8F">
        <w:rPr>
          <w:sz w:val="25"/>
          <w:szCs w:val="25"/>
        </w:rPr>
        <w:t xml:space="preserve">The Huffman coding algorithm is the result of David Huffman’s efforts to find an efficient, simple way to </w:t>
      </w:r>
      <w:r w:rsidR="00175471" w:rsidRPr="006D3C8F">
        <w:rPr>
          <w:sz w:val="25"/>
          <w:szCs w:val="25"/>
        </w:rPr>
        <w:t>encode</w:t>
      </w:r>
      <w:r w:rsidRPr="006D3C8F">
        <w:rPr>
          <w:sz w:val="25"/>
          <w:szCs w:val="25"/>
        </w:rPr>
        <w:t xml:space="preserve"> </w:t>
      </w:r>
      <w:r w:rsidR="00175471" w:rsidRPr="006D3C8F">
        <w:rPr>
          <w:sz w:val="25"/>
          <w:szCs w:val="25"/>
        </w:rPr>
        <w:t>input characters as binary code representations</w:t>
      </w:r>
      <w:r w:rsidR="006D3C8F" w:rsidRPr="006D3C8F">
        <w:rPr>
          <w:sz w:val="32"/>
          <w:szCs w:val="25"/>
        </w:rPr>
        <w:t>.</w:t>
      </w:r>
      <w:r w:rsidR="00175471" w:rsidRPr="006D3C8F">
        <w:rPr>
          <w:sz w:val="25"/>
          <w:szCs w:val="25"/>
        </w:rPr>
        <w:t xml:space="preserve">  As a graduate student he was able to </w:t>
      </w:r>
      <w:r w:rsidR="00894764" w:rsidRPr="006D3C8F">
        <w:rPr>
          <w:sz w:val="25"/>
          <w:szCs w:val="25"/>
        </w:rPr>
        <w:t>succeed in producing a solution to a challenge one of his professor’s proposed to his class</w:t>
      </w:r>
      <w:r w:rsidR="006D3C8F" w:rsidRPr="006D3C8F">
        <w:rPr>
          <w:sz w:val="32"/>
          <w:szCs w:val="25"/>
        </w:rPr>
        <w:t>.</w:t>
      </w:r>
      <w:r w:rsidR="00894764" w:rsidRPr="006D3C8F">
        <w:rPr>
          <w:sz w:val="25"/>
          <w:szCs w:val="25"/>
        </w:rPr>
        <w:t xml:space="preserve">  Even though the Huffman coding algorithm was invented over 50 years ago, it still is used in modern applications</w:t>
      </w:r>
      <w:r w:rsidR="006D3C8F" w:rsidRPr="006D3C8F">
        <w:rPr>
          <w:sz w:val="32"/>
          <w:szCs w:val="25"/>
        </w:rPr>
        <w:t>.</w:t>
      </w:r>
      <w:r w:rsidR="00894764" w:rsidRPr="006D3C8F">
        <w:rPr>
          <w:sz w:val="25"/>
          <w:szCs w:val="25"/>
        </w:rPr>
        <w:t xml:space="preserve">  While</w:t>
      </w:r>
      <w:r w:rsidR="00175471" w:rsidRPr="006D3C8F">
        <w:rPr>
          <w:sz w:val="25"/>
          <w:szCs w:val="25"/>
        </w:rPr>
        <w:t xml:space="preserve"> many attempts have been made to find a more efficient way to encode data for a lossless output, none have been able to find a more simple way</w:t>
      </w:r>
      <w:r w:rsidR="006D3C8F" w:rsidRPr="006D3C8F">
        <w:rPr>
          <w:sz w:val="32"/>
          <w:szCs w:val="25"/>
        </w:rPr>
        <w:t>.</w:t>
      </w:r>
      <w:r w:rsidR="00175471" w:rsidRPr="006D3C8F">
        <w:rPr>
          <w:sz w:val="25"/>
          <w:szCs w:val="25"/>
        </w:rPr>
        <w:t xml:space="preserve">  </w:t>
      </w:r>
    </w:p>
    <w:p w:rsidR="00F03562" w:rsidRDefault="00F03562">
      <w:pPr>
        <w:rPr>
          <w:sz w:val="25"/>
          <w:szCs w:val="25"/>
        </w:rPr>
      </w:pPr>
      <w:r>
        <w:rPr>
          <w:sz w:val="25"/>
          <w:szCs w:val="25"/>
        </w:rPr>
        <w:br w:type="page"/>
      </w:r>
    </w:p>
    <w:p w:rsidR="007179F2" w:rsidRPr="006D3C8F" w:rsidRDefault="00872C71" w:rsidP="00F03562">
      <w:pPr>
        <w:spacing w:line="480" w:lineRule="auto"/>
        <w:ind w:firstLine="720"/>
        <w:jc w:val="center"/>
        <w:rPr>
          <w:sz w:val="25"/>
          <w:szCs w:val="25"/>
        </w:rPr>
      </w:pPr>
      <w:r w:rsidRPr="006D3C8F">
        <w:rPr>
          <w:sz w:val="25"/>
          <w:szCs w:val="25"/>
        </w:rPr>
        <w:lastRenderedPageBreak/>
        <w:t>Huffman Coding: Less Is More</w:t>
      </w:r>
    </w:p>
    <w:p w:rsidR="007179F2" w:rsidRPr="006D3C8F" w:rsidRDefault="007179F2" w:rsidP="00AF4436">
      <w:pPr>
        <w:pStyle w:val="Textbody"/>
        <w:tabs>
          <w:tab w:val="clear" w:pos="8640"/>
          <w:tab w:val="left" w:pos="8116"/>
        </w:tabs>
        <w:rPr>
          <w:sz w:val="25"/>
          <w:szCs w:val="25"/>
        </w:rPr>
      </w:pPr>
      <w:r w:rsidRPr="006D3C8F">
        <w:rPr>
          <w:sz w:val="25"/>
          <w:szCs w:val="25"/>
        </w:rPr>
        <w:t>A cornerstone of Computer Science</w:t>
      </w:r>
      <w:r w:rsidR="006D3C8F" w:rsidRPr="006D3C8F">
        <w:rPr>
          <w:sz w:val="25"/>
          <w:szCs w:val="25"/>
        </w:rPr>
        <w:t xml:space="preserve"> theory</w:t>
      </w:r>
      <w:r w:rsidRPr="006D3C8F">
        <w:rPr>
          <w:sz w:val="25"/>
          <w:szCs w:val="25"/>
        </w:rPr>
        <w:t xml:space="preserve"> is finding efficient, creative solutions for runtimes and space</w:t>
      </w:r>
      <w:r w:rsidR="006D3C8F" w:rsidRPr="006D3C8F">
        <w:rPr>
          <w:sz w:val="32"/>
          <w:szCs w:val="25"/>
        </w:rPr>
        <w:t>.</w:t>
      </w:r>
      <w:r w:rsidRPr="006D3C8F">
        <w:rPr>
          <w:sz w:val="25"/>
          <w:szCs w:val="25"/>
        </w:rPr>
        <w:t xml:space="preserve">  Upon the creation of the computer, this was a priority since memory and processing-power were relatively expensive</w:t>
      </w:r>
      <w:r w:rsidR="006D3C8F" w:rsidRPr="006D3C8F">
        <w:rPr>
          <w:sz w:val="25"/>
          <w:szCs w:val="25"/>
        </w:rPr>
        <w:t xml:space="preserve"> compared to today’s standards</w:t>
      </w:r>
      <w:r w:rsidR="006D3C8F" w:rsidRPr="006D3C8F">
        <w:rPr>
          <w:sz w:val="32"/>
          <w:szCs w:val="25"/>
        </w:rPr>
        <w:t>.</w:t>
      </w:r>
      <w:r w:rsidRPr="006D3C8F">
        <w:rPr>
          <w:sz w:val="25"/>
          <w:szCs w:val="25"/>
        </w:rPr>
        <w:t xml:space="preserve">  </w:t>
      </w:r>
      <w:r w:rsidR="00AF793C" w:rsidRPr="006D3C8F">
        <w:rPr>
          <w:sz w:val="25"/>
          <w:szCs w:val="25"/>
        </w:rPr>
        <w:t>Due to the high price-per byte for storage and processing it was obvious that engineers would have to become more creative</w:t>
      </w:r>
      <w:r w:rsidR="006D3C8F" w:rsidRPr="006D3C8F">
        <w:rPr>
          <w:sz w:val="32"/>
          <w:szCs w:val="25"/>
        </w:rPr>
        <w:t>.</w:t>
      </w:r>
      <w:r w:rsidR="00AF793C" w:rsidRPr="006D3C8F">
        <w:rPr>
          <w:sz w:val="25"/>
          <w:szCs w:val="25"/>
        </w:rPr>
        <w:t xml:space="preserve">  </w:t>
      </w:r>
      <w:r w:rsidRPr="006D3C8F">
        <w:rPr>
          <w:sz w:val="25"/>
          <w:szCs w:val="25"/>
        </w:rPr>
        <w:t>Several techniques were employed in order to overcome those problems, such as divide-and-conquer, dynamic-programming and data-compression algorithms</w:t>
      </w:r>
      <w:r w:rsidR="006D3C8F" w:rsidRPr="006D3C8F">
        <w:rPr>
          <w:sz w:val="32"/>
          <w:szCs w:val="25"/>
        </w:rPr>
        <w:t>.</w:t>
      </w:r>
      <w:r w:rsidRPr="006D3C8F">
        <w:rPr>
          <w:sz w:val="25"/>
          <w:szCs w:val="25"/>
        </w:rPr>
        <w:t xml:space="preserve">  </w:t>
      </w:r>
      <w:r w:rsidR="00AF793C" w:rsidRPr="006D3C8F">
        <w:rPr>
          <w:sz w:val="25"/>
          <w:szCs w:val="25"/>
        </w:rPr>
        <w:t>The point of all data compression techniques is to find a way to represent code in fewer values</w:t>
      </w:r>
      <w:r w:rsidR="006D3C8F" w:rsidRPr="006D3C8F">
        <w:rPr>
          <w:sz w:val="32"/>
          <w:szCs w:val="25"/>
        </w:rPr>
        <w:t>.</w:t>
      </w:r>
      <w:r w:rsidR="00AF793C" w:rsidRPr="006D3C8F">
        <w:rPr>
          <w:sz w:val="25"/>
          <w:szCs w:val="25"/>
        </w:rPr>
        <w:t xml:space="preserve">  The encoding process compacts and shortens the code</w:t>
      </w:r>
      <w:r w:rsidR="006D3C8F" w:rsidRPr="006D3C8F">
        <w:rPr>
          <w:sz w:val="32"/>
          <w:szCs w:val="25"/>
        </w:rPr>
        <w:t>.</w:t>
      </w:r>
      <w:r w:rsidR="006D3C8F" w:rsidRPr="006D3C8F">
        <w:rPr>
          <w:sz w:val="25"/>
          <w:szCs w:val="25"/>
        </w:rPr>
        <w:t xml:space="preserve">  L</w:t>
      </w:r>
      <w:r w:rsidR="00AF793C" w:rsidRPr="006D3C8F">
        <w:rPr>
          <w:sz w:val="25"/>
          <w:szCs w:val="25"/>
        </w:rPr>
        <w:t>ater when it is needed, it is decoded into the original length and format</w:t>
      </w:r>
      <w:r w:rsidR="006D3C8F" w:rsidRPr="006D3C8F">
        <w:rPr>
          <w:sz w:val="32"/>
          <w:szCs w:val="25"/>
        </w:rPr>
        <w:t>.</w:t>
      </w:r>
      <w:r w:rsidR="00AF793C" w:rsidRPr="006D3C8F">
        <w:rPr>
          <w:sz w:val="25"/>
          <w:szCs w:val="25"/>
        </w:rPr>
        <w:t xml:space="preserve">  </w:t>
      </w:r>
      <w:r w:rsidRPr="006D3C8F">
        <w:rPr>
          <w:sz w:val="25"/>
          <w:szCs w:val="25"/>
        </w:rPr>
        <w:t>One example of a data-compression algorithm is the Huffman coding algorithm</w:t>
      </w:r>
      <w:r w:rsidR="006D3C8F" w:rsidRPr="006D3C8F">
        <w:rPr>
          <w:sz w:val="32"/>
          <w:szCs w:val="25"/>
        </w:rPr>
        <w:t>.</w:t>
      </w:r>
      <w:r w:rsidRPr="006D3C8F">
        <w:rPr>
          <w:sz w:val="25"/>
          <w:szCs w:val="25"/>
        </w:rPr>
        <w:t xml:space="preserve">  The Huffman coding algorithm is a data-compression technique that, for a given set of characters, creates a representation of the characters as binary code</w:t>
      </w:r>
      <w:r w:rsidR="006D3C8F" w:rsidRPr="006D3C8F">
        <w:rPr>
          <w:sz w:val="32"/>
          <w:szCs w:val="25"/>
        </w:rPr>
        <w:t>.</w:t>
      </w:r>
      <w:r w:rsidRPr="006D3C8F">
        <w:rPr>
          <w:sz w:val="25"/>
          <w:szCs w:val="25"/>
        </w:rPr>
        <w:t xml:space="preserve">  The Huffman coding algorithm sets itself apart by assigning the most frequently used characters, to the smallest binary code representation possible</w:t>
      </w:r>
      <w:r w:rsidR="006D3C8F" w:rsidRPr="006D3C8F">
        <w:rPr>
          <w:sz w:val="32"/>
          <w:szCs w:val="25"/>
        </w:rPr>
        <w:t>.</w:t>
      </w:r>
      <w:r w:rsidRPr="006D3C8F">
        <w:rPr>
          <w:sz w:val="25"/>
          <w:szCs w:val="25"/>
        </w:rPr>
        <w:t xml:space="preserve">  The Huffman coding </w:t>
      </w:r>
      <w:r w:rsidR="006D3C8F" w:rsidRPr="006D3C8F">
        <w:rPr>
          <w:sz w:val="25"/>
          <w:szCs w:val="25"/>
        </w:rPr>
        <w:t>a</w:t>
      </w:r>
      <w:r w:rsidRPr="006D3C8F">
        <w:rPr>
          <w:sz w:val="25"/>
          <w:szCs w:val="25"/>
        </w:rPr>
        <w:t>lgorithm has been an important staple in the advancement of technology, but it is important to study its history to truly appreciate its value</w:t>
      </w:r>
      <w:r w:rsidR="006D3C8F" w:rsidRPr="006D3C8F">
        <w:rPr>
          <w:sz w:val="32"/>
          <w:szCs w:val="25"/>
        </w:rPr>
        <w:t>.</w:t>
      </w:r>
    </w:p>
    <w:p w:rsidR="007179F2" w:rsidRPr="006D3C8F" w:rsidRDefault="007179F2" w:rsidP="00AF4436">
      <w:pPr>
        <w:pStyle w:val="Textbody"/>
        <w:tabs>
          <w:tab w:val="clear" w:pos="8640"/>
          <w:tab w:val="left" w:pos="8116"/>
        </w:tabs>
        <w:rPr>
          <w:sz w:val="25"/>
          <w:szCs w:val="25"/>
        </w:rPr>
      </w:pPr>
      <w:r w:rsidRPr="006D3C8F">
        <w:rPr>
          <w:sz w:val="25"/>
          <w:szCs w:val="25"/>
        </w:rPr>
        <w:t xml:space="preserve">The Huffman coding algorithm was created by David Huffman as an Electrical Engineering </w:t>
      </w:r>
      <w:r w:rsidR="006D3C8F" w:rsidRPr="006D3C8F">
        <w:rPr>
          <w:sz w:val="25"/>
          <w:szCs w:val="25"/>
        </w:rPr>
        <w:t>g</w:t>
      </w:r>
      <w:r w:rsidRPr="006D3C8F">
        <w:rPr>
          <w:sz w:val="25"/>
          <w:szCs w:val="25"/>
        </w:rPr>
        <w:t xml:space="preserve">raduate </w:t>
      </w:r>
      <w:r w:rsidR="006D3C8F" w:rsidRPr="006D3C8F">
        <w:rPr>
          <w:sz w:val="25"/>
          <w:szCs w:val="25"/>
        </w:rPr>
        <w:t>s</w:t>
      </w:r>
      <w:r w:rsidRPr="006D3C8F">
        <w:rPr>
          <w:sz w:val="25"/>
          <w:szCs w:val="25"/>
        </w:rPr>
        <w:t>tudent at Massachusetts Institute of Technology in 1951</w:t>
      </w:r>
      <w:r w:rsidR="006D3C8F" w:rsidRPr="006D3C8F">
        <w:rPr>
          <w:sz w:val="32"/>
          <w:szCs w:val="25"/>
        </w:rPr>
        <w:t>.</w:t>
      </w:r>
      <w:r w:rsidRPr="006D3C8F">
        <w:rPr>
          <w:sz w:val="25"/>
          <w:szCs w:val="25"/>
        </w:rPr>
        <w:t xml:space="preserve">  One of his professors proposed a problem to his class</w:t>
      </w:r>
      <w:r w:rsidR="006D3C8F" w:rsidRPr="006D3C8F">
        <w:rPr>
          <w:sz w:val="32"/>
          <w:szCs w:val="25"/>
        </w:rPr>
        <w:t>.</w:t>
      </w:r>
      <w:r w:rsidRPr="006D3C8F">
        <w:rPr>
          <w:sz w:val="25"/>
          <w:szCs w:val="25"/>
        </w:rPr>
        <w:t xml:space="preserve"> The students were to find the most efficient way </w:t>
      </w:r>
      <w:r w:rsidRPr="006D3C8F">
        <w:rPr>
          <w:sz w:val="25"/>
          <w:szCs w:val="25"/>
        </w:rPr>
        <w:lastRenderedPageBreak/>
        <w:t>to represent characters as binary code</w:t>
      </w:r>
      <w:r w:rsidR="006D3C8F" w:rsidRPr="006D3C8F">
        <w:rPr>
          <w:sz w:val="32"/>
          <w:szCs w:val="25"/>
        </w:rPr>
        <w:t>.</w:t>
      </w:r>
      <w:r w:rsidRPr="006D3C8F">
        <w:rPr>
          <w:sz w:val="25"/>
          <w:szCs w:val="25"/>
        </w:rPr>
        <w:t xml:space="preserve">  Huffman reasoned that he needed to find a way to assign the most frequent numbers with the smallest binary values</w:t>
      </w:r>
      <w:r w:rsidR="006D3C8F" w:rsidRPr="006D3C8F">
        <w:rPr>
          <w:sz w:val="32"/>
          <w:szCs w:val="25"/>
        </w:rPr>
        <w:t>.</w:t>
      </w:r>
      <w:r w:rsidRPr="006D3C8F">
        <w:rPr>
          <w:sz w:val="25"/>
          <w:szCs w:val="25"/>
        </w:rPr>
        <w:t xml:space="preserve"> The result of his efforts to find a solution to his professor's problem was what is now known as the Huffman coding algorithm</w:t>
      </w:r>
      <w:r w:rsidR="006D3C8F" w:rsidRPr="006D3C8F">
        <w:rPr>
          <w:sz w:val="32"/>
          <w:szCs w:val="25"/>
        </w:rPr>
        <w:t>.</w:t>
      </w:r>
      <w:r w:rsidRPr="006D3C8F">
        <w:rPr>
          <w:sz w:val="25"/>
          <w:szCs w:val="25"/>
        </w:rPr>
        <w:t xml:space="preserve">  </w:t>
      </w:r>
    </w:p>
    <w:p w:rsidR="007179F2" w:rsidRPr="006D3C8F" w:rsidRDefault="006D3C8F" w:rsidP="00AF4436">
      <w:pPr>
        <w:pStyle w:val="Textbody"/>
        <w:tabs>
          <w:tab w:val="clear" w:pos="8640"/>
          <w:tab w:val="left" w:pos="8116"/>
        </w:tabs>
        <w:rPr>
          <w:sz w:val="25"/>
          <w:szCs w:val="25"/>
        </w:rPr>
      </w:pPr>
      <w:r w:rsidRPr="006D3C8F">
        <w:rPr>
          <w:sz w:val="25"/>
          <w:szCs w:val="25"/>
        </w:rPr>
        <w:t>Gary Stix</w:t>
      </w:r>
      <w:r w:rsidR="007179F2" w:rsidRPr="006D3C8F">
        <w:rPr>
          <w:sz w:val="25"/>
          <w:szCs w:val="25"/>
        </w:rPr>
        <w:t>, claims Huffman's “… insight was that by assigning the probabilities of the longest codes first and then proceeding along the branches of the tree toward the root, he could arrive at an optimal solution every time” (September</w:t>
      </w:r>
      <w:r w:rsidRPr="006D3C8F">
        <w:rPr>
          <w:sz w:val="25"/>
          <w:szCs w:val="25"/>
        </w:rPr>
        <w:t xml:space="preserve"> </w:t>
      </w:r>
      <w:r w:rsidR="007179F2" w:rsidRPr="006D3C8F">
        <w:rPr>
          <w:sz w:val="25"/>
          <w:szCs w:val="25"/>
        </w:rPr>
        <w:t>1991)</w:t>
      </w:r>
      <w:r w:rsidRPr="006D3C8F">
        <w:rPr>
          <w:sz w:val="32"/>
          <w:szCs w:val="25"/>
        </w:rPr>
        <w:t>.</w:t>
      </w:r>
      <w:r w:rsidR="007179F2" w:rsidRPr="006D3C8F">
        <w:rPr>
          <w:sz w:val="25"/>
          <w:szCs w:val="25"/>
        </w:rPr>
        <w:t xml:space="preserve">  This holds true for all code trees; the closer a leaf is to the root, the shorter of a “walk” it will take to get to that leaf</w:t>
      </w:r>
      <w:r w:rsidRPr="006D3C8F">
        <w:rPr>
          <w:sz w:val="32"/>
          <w:szCs w:val="25"/>
        </w:rPr>
        <w:t>.</w:t>
      </w:r>
      <w:r w:rsidR="007179F2" w:rsidRPr="006D3C8F">
        <w:rPr>
          <w:sz w:val="25"/>
          <w:szCs w:val="25"/>
        </w:rPr>
        <w:t xml:space="preserve">  Although Huffman received credit by the name of his invented algorithm, he has humbly redirected praise, </w:t>
      </w:r>
      <w:r w:rsidR="007179F2" w:rsidRPr="006D3C8F">
        <w:rPr>
          <w:i/>
          <w:iCs/>
          <w:sz w:val="25"/>
          <w:szCs w:val="25"/>
        </w:rPr>
        <w:t>“</w:t>
      </w:r>
      <w:r w:rsidR="007179F2" w:rsidRPr="006D3C8F">
        <w:rPr>
          <w:sz w:val="25"/>
          <w:szCs w:val="25"/>
        </w:rPr>
        <w:t>It was my luck to be there at the right time and also not have my professor discourage me by telling me that other good people had struggled with this problem,” (</w:t>
      </w:r>
      <w:r w:rsidRPr="006D3C8F">
        <w:rPr>
          <w:sz w:val="25"/>
          <w:szCs w:val="25"/>
        </w:rPr>
        <w:t>Stix</w:t>
      </w:r>
      <w:r w:rsidR="007179F2" w:rsidRPr="006D3C8F">
        <w:rPr>
          <w:sz w:val="25"/>
          <w:szCs w:val="25"/>
        </w:rPr>
        <w:t>, September 1991)</w:t>
      </w:r>
      <w:r w:rsidRPr="006D3C8F">
        <w:rPr>
          <w:sz w:val="32"/>
          <w:szCs w:val="25"/>
        </w:rPr>
        <w:t>.</w:t>
      </w:r>
      <w:r w:rsidR="007179F2" w:rsidRPr="006D3C8F">
        <w:rPr>
          <w:sz w:val="25"/>
          <w:szCs w:val="25"/>
        </w:rPr>
        <w:t xml:space="preserve">  David Huffman was a humble, hard-worker as his previous quote portrays; the fruition of his hard work has become one of the most famous, influential algorithms in the history of computer technology</w:t>
      </w:r>
      <w:r w:rsidRPr="006D3C8F">
        <w:rPr>
          <w:sz w:val="32"/>
          <w:szCs w:val="25"/>
        </w:rPr>
        <w:t>.</w:t>
      </w:r>
    </w:p>
    <w:p w:rsidR="00026CAC" w:rsidRPr="006D3C8F" w:rsidRDefault="007179F2" w:rsidP="00AF4436">
      <w:pPr>
        <w:pStyle w:val="Textbody"/>
        <w:tabs>
          <w:tab w:val="clear" w:pos="8640"/>
          <w:tab w:val="left" w:pos="8116"/>
        </w:tabs>
        <w:rPr>
          <w:sz w:val="25"/>
          <w:szCs w:val="25"/>
        </w:rPr>
      </w:pPr>
      <w:r w:rsidRPr="006D3C8F">
        <w:rPr>
          <w:sz w:val="25"/>
          <w:szCs w:val="25"/>
        </w:rPr>
        <w:t>The Huffman coding algorithm initially processes a series of characters by counting the frequency of each character</w:t>
      </w:r>
      <w:r w:rsidR="005615A4" w:rsidRPr="006D3C8F">
        <w:rPr>
          <w:sz w:val="25"/>
          <w:szCs w:val="25"/>
        </w:rPr>
        <w:t xml:space="preserve"> (Cormen,</w:t>
      </w:r>
      <w:r w:rsidR="005615A4" w:rsidRPr="006D3C8F">
        <w:rPr>
          <w:sz w:val="25"/>
          <w:szCs w:val="25"/>
        </w:rPr>
        <w:t xml:space="preserve"> Leiserson</w:t>
      </w:r>
      <w:r w:rsidR="005615A4" w:rsidRPr="006D3C8F">
        <w:rPr>
          <w:sz w:val="25"/>
          <w:szCs w:val="25"/>
        </w:rPr>
        <w:t xml:space="preserve">, &amp; </w:t>
      </w:r>
      <w:r w:rsidR="005615A4" w:rsidRPr="006D3C8F">
        <w:rPr>
          <w:sz w:val="25"/>
          <w:szCs w:val="25"/>
        </w:rPr>
        <w:t>Rivest</w:t>
      </w:r>
      <w:r w:rsidR="005615A4" w:rsidRPr="006D3C8F">
        <w:rPr>
          <w:sz w:val="25"/>
          <w:szCs w:val="25"/>
        </w:rPr>
        <w:t>, p</w:t>
      </w:r>
      <w:r w:rsidR="006D3C8F" w:rsidRPr="006D3C8F">
        <w:rPr>
          <w:sz w:val="32"/>
          <w:szCs w:val="25"/>
        </w:rPr>
        <w:t>.</w:t>
      </w:r>
      <w:r w:rsidR="005615A4" w:rsidRPr="006D3C8F">
        <w:rPr>
          <w:sz w:val="25"/>
          <w:szCs w:val="25"/>
        </w:rPr>
        <w:t xml:space="preserve"> 431)</w:t>
      </w:r>
      <w:r w:rsidR="006D3C8F" w:rsidRPr="006D3C8F">
        <w:rPr>
          <w:sz w:val="32"/>
          <w:szCs w:val="25"/>
        </w:rPr>
        <w:t>.</w:t>
      </w:r>
      <w:r w:rsidRPr="006D3C8F">
        <w:rPr>
          <w:sz w:val="25"/>
          <w:szCs w:val="25"/>
        </w:rPr>
        <w:t xml:space="preserve"> Then the characters are arranged uniquely, as nodes from binary tree</w:t>
      </w:r>
      <w:r w:rsidR="006D3C8F" w:rsidRPr="006D3C8F">
        <w:rPr>
          <w:sz w:val="25"/>
          <w:szCs w:val="25"/>
        </w:rPr>
        <w:t xml:space="preserve"> which contain a value and frequency</w:t>
      </w:r>
      <w:r w:rsidRPr="006D3C8F">
        <w:rPr>
          <w:sz w:val="25"/>
          <w:szCs w:val="25"/>
        </w:rPr>
        <w:t>, in increasing order by the frequency that they appear</w:t>
      </w:r>
      <w:r w:rsidR="005615A4" w:rsidRPr="006D3C8F">
        <w:rPr>
          <w:sz w:val="25"/>
          <w:szCs w:val="25"/>
        </w:rPr>
        <w:t xml:space="preserve"> in a priority queue </w:t>
      </w:r>
      <w:r w:rsidR="005615A4" w:rsidRPr="006D3C8F">
        <w:rPr>
          <w:sz w:val="25"/>
          <w:szCs w:val="25"/>
        </w:rPr>
        <w:t>(Cormen, Leiserson, &amp; Rivest, p</w:t>
      </w:r>
      <w:r w:rsidR="006D3C8F" w:rsidRPr="006D3C8F">
        <w:rPr>
          <w:sz w:val="32"/>
          <w:szCs w:val="25"/>
        </w:rPr>
        <w:t>.</w:t>
      </w:r>
      <w:r w:rsidR="005615A4" w:rsidRPr="006D3C8F">
        <w:rPr>
          <w:sz w:val="25"/>
          <w:szCs w:val="25"/>
        </w:rPr>
        <w:t xml:space="preserve"> 431)</w:t>
      </w:r>
      <w:r w:rsidR="006D3C8F" w:rsidRPr="006D3C8F">
        <w:rPr>
          <w:sz w:val="32"/>
          <w:szCs w:val="25"/>
        </w:rPr>
        <w:t>.</w:t>
      </w:r>
      <w:r w:rsidRPr="006D3C8F">
        <w:rPr>
          <w:sz w:val="25"/>
          <w:szCs w:val="25"/>
        </w:rPr>
        <w:t xml:space="preserve">  The ordering of the character nodes determines the length of the each character's binary representation</w:t>
      </w:r>
      <w:r w:rsidR="006D3C8F" w:rsidRPr="006D3C8F">
        <w:rPr>
          <w:sz w:val="32"/>
          <w:szCs w:val="25"/>
        </w:rPr>
        <w:t>.</w:t>
      </w:r>
      <w:r w:rsidRPr="006D3C8F">
        <w:rPr>
          <w:sz w:val="25"/>
          <w:szCs w:val="25"/>
        </w:rPr>
        <w:t xml:space="preserve">  The algorithm takes the next available two node</w:t>
      </w:r>
      <w:r w:rsidR="005615A4" w:rsidRPr="006D3C8F">
        <w:rPr>
          <w:sz w:val="25"/>
          <w:szCs w:val="25"/>
        </w:rPr>
        <w:t>s</w:t>
      </w:r>
      <w:r w:rsidRPr="006D3C8F">
        <w:rPr>
          <w:sz w:val="25"/>
          <w:szCs w:val="25"/>
        </w:rPr>
        <w:t xml:space="preserve">, and </w:t>
      </w:r>
      <w:r w:rsidRPr="006D3C8F">
        <w:rPr>
          <w:sz w:val="25"/>
          <w:szCs w:val="25"/>
        </w:rPr>
        <w:lastRenderedPageBreak/>
        <w:t>creates a new node as their parent</w:t>
      </w:r>
      <w:r w:rsidR="005615A4" w:rsidRPr="006D3C8F">
        <w:rPr>
          <w:sz w:val="25"/>
          <w:szCs w:val="25"/>
        </w:rPr>
        <w:t>; the</w:t>
      </w:r>
      <w:r w:rsidRPr="006D3C8F">
        <w:rPr>
          <w:sz w:val="25"/>
          <w:szCs w:val="25"/>
        </w:rPr>
        <w:t xml:space="preserve"> new parent node's value is the sum of its children's frequencies</w:t>
      </w:r>
      <w:r w:rsidR="005615A4" w:rsidRPr="006D3C8F">
        <w:rPr>
          <w:sz w:val="25"/>
          <w:szCs w:val="25"/>
        </w:rPr>
        <w:t xml:space="preserve"> </w:t>
      </w:r>
      <w:r w:rsidR="005615A4" w:rsidRPr="006D3C8F">
        <w:rPr>
          <w:sz w:val="25"/>
          <w:szCs w:val="25"/>
        </w:rPr>
        <w:t>(Cormen, Leiserson, &amp; Rivest, p</w:t>
      </w:r>
      <w:r w:rsidR="006D3C8F" w:rsidRPr="006D3C8F">
        <w:rPr>
          <w:sz w:val="32"/>
          <w:szCs w:val="25"/>
        </w:rPr>
        <w:t>.</w:t>
      </w:r>
      <w:r w:rsidR="005615A4" w:rsidRPr="006D3C8F">
        <w:rPr>
          <w:sz w:val="25"/>
          <w:szCs w:val="25"/>
        </w:rPr>
        <w:t xml:space="preserve"> 431)</w:t>
      </w:r>
      <w:r w:rsidR="006D3C8F" w:rsidRPr="006D3C8F">
        <w:rPr>
          <w:sz w:val="32"/>
          <w:szCs w:val="25"/>
        </w:rPr>
        <w:t>.</w:t>
      </w:r>
      <w:r w:rsidRPr="006D3C8F">
        <w:rPr>
          <w:sz w:val="25"/>
          <w:szCs w:val="25"/>
        </w:rPr>
        <w:t xml:space="preserve">  The new parent node is added to its appropriate position in the rest of the ordered list</w:t>
      </w:r>
      <w:r w:rsidR="005615A4" w:rsidRPr="006D3C8F">
        <w:rPr>
          <w:sz w:val="25"/>
          <w:szCs w:val="25"/>
        </w:rPr>
        <w:t>; t</w:t>
      </w:r>
      <w:r w:rsidRPr="006D3C8F">
        <w:rPr>
          <w:sz w:val="25"/>
          <w:szCs w:val="25"/>
        </w:rPr>
        <w:t>his continues until the final two nodes are paired and a root of the tree is created</w:t>
      </w:r>
      <w:r w:rsidR="005615A4" w:rsidRPr="006D3C8F">
        <w:rPr>
          <w:sz w:val="25"/>
          <w:szCs w:val="25"/>
        </w:rPr>
        <w:t xml:space="preserve"> </w:t>
      </w:r>
      <w:r w:rsidR="005615A4" w:rsidRPr="006D3C8F">
        <w:rPr>
          <w:sz w:val="25"/>
          <w:szCs w:val="25"/>
        </w:rPr>
        <w:t>(Cormen, Leiserson, &amp; Rivest, p</w:t>
      </w:r>
      <w:r w:rsidR="006D3C8F" w:rsidRPr="006D3C8F">
        <w:rPr>
          <w:sz w:val="32"/>
          <w:szCs w:val="25"/>
        </w:rPr>
        <w:t>.</w:t>
      </w:r>
      <w:r w:rsidR="005615A4" w:rsidRPr="006D3C8F">
        <w:rPr>
          <w:sz w:val="25"/>
          <w:szCs w:val="25"/>
        </w:rPr>
        <w:t xml:space="preserve"> 431)</w:t>
      </w:r>
      <w:r w:rsidR="006D3C8F" w:rsidRPr="006D3C8F">
        <w:rPr>
          <w:sz w:val="32"/>
          <w:szCs w:val="25"/>
        </w:rPr>
        <w:t>.</w:t>
      </w:r>
      <w:r w:rsidR="001512D9" w:rsidRPr="006D3C8F">
        <w:rPr>
          <w:sz w:val="25"/>
          <w:szCs w:val="25"/>
        </w:rPr>
        <w:t xml:space="preserve">  </w:t>
      </w:r>
      <w:r w:rsidR="00872C71" w:rsidRPr="006D3C8F">
        <w:rPr>
          <w:sz w:val="25"/>
          <w:szCs w:val="25"/>
        </w:rPr>
        <w:t>Due to each operation of “n” characters being</w:t>
      </w:r>
      <w:r w:rsidR="00916B8A" w:rsidRPr="006D3C8F">
        <w:rPr>
          <w:sz w:val="25"/>
          <w:szCs w:val="25"/>
        </w:rPr>
        <w:t xml:space="preserve"> “inserted” into the binary tree taking</w:t>
      </w:r>
      <w:r w:rsidR="00872C71" w:rsidRPr="006D3C8F">
        <w:rPr>
          <w:sz w:val="25"/>
          <w:szCs w:val="25"/>
        </w:rPr>
        <w:t xml:space="preserve"> O (log n)</w:t>
      </w:r>
      <w:r w:rsidR="00916B8A" w:rsidRPr="006D3C8F">
        <w:rPr>
          <w:sz w:val="25"/>
          <w:szCs w:val="25"/>
        </w:rPr>
        <w:t xml:space="preserve"> each</w:t>
      </w:r>
      <w:r w:rsidR="00872C71" w:rsidRPr="006D3C8F">
        <w:rPr>
          <w:sz w:val="25"/>
          <w:szCs w:val="25"/>
        </w:rPr>
        <w:t>, the</w:t>
      </w:r>
      <w:r w:rsidR="001512D9" w:rsidRPr="006D3C8F">
        <w:rPr>
          <w:sz w:val="25"/>
          <w:szCs w:val="25"/>
        </w:rPr>
        <w:t xml:space="preserve"> worst case run-time of the Huffman coding algorithm is O (</w:t>
      </w:r>
      <w:r w:rsidR="00872C71" w:rsidRPr="006D3C8F">
        <w:rPr>
          <w:sz w:val="25"/>
          <w:szCs w:val="25"/>
        </w:rPr>
        <w:t xml:space="preserve">n log n) </w:t>
      </w:r>
      <w:r w:rsidR="00872C71" w:rsidRPr="006D3C8F">
        <w:rPr>
          <w:sz w:val="25"/>
          <w:szCs w:val="25"/>
        </w:rPr>
        <w:t>(Cormen, Leiserson, &amp; Rivest, p</w:t>
      </w:r>
      <w:r w:rsidR="006D3C8F" w:rsidRPr="006D3C8F">
        <w:rPr>
          <w:sz w:val="32"/>
          <w:szCs w:val="25"/>
        </w:rPr>
        <w:t>.</w:t>
      </w:r>
      <w:r w:rsidR="00872C71" w:rsidRPr="006D3C8F">
        <w:rPr>
          <w:sz w:val="25"/>
          <w:szCs w:val="25"/>
        </w:rPr>
        <w:t xml:space="preserve"> 43</w:t>
      </w:r>
      <w:r w:rsidR="00872C71" w:rsidRPr="006D3C8F">
        <w:rPr>
          <w:sz w:val="25"/>
          <w:szCs w:val="25"/>
        </w:rPr>
        <w:t>3</w:t>
      </w:r>
      <w:r w:rsidR="00872C71" w:rsidRPr="006D3C8F">
        <w:rPr>
          <w:sz w:val="25"/>
          <w:szCs w:val="25"/>
        </w:rPr>
        <w:t>)</w:t>
      </w:r>
      <w:r w:rsidR="006D3C8F" w:rsidRPr="006D3C8F">
        <w:rPr>
          <w:sz w:val="32"/>
          <w:szCs w:val="25"/>
        </w:rPr>
        <w:t>.</w:t>
      </w:r>
    </w:p>
    <w:p w:rsidR="007179F2" w:rsidRPr="006D3C8F" w:rsidRDefault="007179F2" w:rsidP="00AF4436">
      <w:pPr>
        <w:pStyle w:val="Textbody"/>
        <w:tabs>
          <w:tab w:val="clear" w:pos="8640"/>
          <w:tab w:val="left" w:pos="8116"/>
        </w:tabs>
        <w:rPr>
          <w:sz w:val="25"/>
          <w:szCs w:val="25"/>
        </w:rPr>
      </w:pPr>
      <w:r w:rsidRPr="006D3C8F">
        <w:rPr>
          <w:sz w:val="25"/>
          <w:szCs w:val="25"/>
        </w:rPr>
        <w:t>The value of leaves, nodes that do not have children, in the resulting tree are the unique characters from the beginning of the algorithm</w:t>
      </w:r>
      <w:r w:rsidR="006D3C8F" w:rsidRPr="006D3C8F">
        <w:rPr>
          <w:sz w:val="32"/>
          <w:szCs w:val="25"/>
        </w:rPr>
        <w:t>.</w:t>
      </w:r>
      <w:r w:rsidRPr="006D3C8F">
        <w:rPr>
          <w:sz w:val="25"/>
          <w:szCs w:val="25"/>
        </w:rPr>
        <w:t xml:space="preserve">  However, in order to retrieve a binary code representation of each character, the path from the root to the character's leaf must be traced</w:t>
      </w:r>
      <w:r w:rsidR="006D3C8F" w:rsidRPr="006D3C8F">
        <w:rPr>
          <w:sz w:val="32"/>
          <w:szCs w:val="25"/>
        </w:rPr>
        <w:t>.</w:t>
      </w:r>
      <w:r w:rsidRPr="006D3C8F">
        <w:rPr>
          <w:sz w:val="25"/>
          <w:szCs w:val="25"/>
        </w:rPr>
        <w:t xml:space="preserve">  The binary representation is built by appending a 0 if the path goes left, or a 1 if the path goes right</w:t>
      </w:r>
      <w:r w:rsidR="00916B8A" w:rsidRPr="006D3C8F">
        <w:rPr>
          <w:sz w:val="25"/>
          <w:szCs w:val="25"/>
        </w:rPr>
        <w:t>(Cormen, Leiserson, &amp; Rivest, p</w:t>
      </w:r>
      <w:r w:rsidR="006D3C8F" w:rsidRPr="006D3C8F">
        <w:rPr>
          <w:sz w:val="32"/>
          <w:szCs w:val="25"/>
        </w:rPr>
        <w:t>.</w:t>
      </w:r>
      <w:r w:rsidR="00916B8A" w:rsidRPr="006D3C8F">
        <w:rPr>
          <w:sz w:val="25"/>
          <w:szCs w:val="25"/>
        </w:rPr>
        <w:t xml:space="preserve"> 431)</w:t>
      </w:r>
      <w:r w:rsidR="006D3C8F" w:rsidRPr="006D3C8F">
        <w:rPr>
          <w:sz w:val="32"/>
          <w:szCs w:val="25"/>
        </w:rPr>
        <w:t>.</w:t>
      </w:r>
      <w:r w:rsidR="00916B8A" w:rsidRPr="006D3C8F">
        <w:rPr>
          <w:sz w:val="25"/>
          <w:szCs w:val="25"/>
        </w:rPr>
        <w:t xml:space="preserve">  </w:t>
      </w:r>
      <w:r w:rsidRPr="006D3C8F">
        <w:rPr>
          <w:sz w:val="25"/>
          <w:szCs w:val="25"/>
        </w:rPr>
        <w:t xml:space="preserve">  Klein and Wiseman provide an example of the </w:t>
      </w:r>
      <w:r w:rsidR="00026CAC" w:rsidRPr="006D3C8F">
        <w:rPr>
          <w:sz w:val="25"/>
          <w:szCs w:val="25"/>
        </w:rPr>
        <w:t>en</w:t>
      </w:r>
      <w:r w:rsidRPr="006D3C8F">
        <w:rPr>
          <w:sz w:val="25"/>
          <w:szCs w:val="25"/>
        </w:rPr>
        <w:t>coding's in action, “… Consider, for example, the simple Huffman code {00, 010, 011, 10, 11} for the characters A, B, C, D, E respectively</w:t>
      </w:r>
      <w:r w:rsidR="006D3C8F" w:rsidRPr="006D3C8F">
        <w:rPr>
          <w:sz w:val="32"/>
          <w:szCs w:val="25"/>
        </w:rPr>
        <w:t>.</w:t>
      </w:r>
      <w:r w:rsidRPr="006D3C8F">
        <w:rPr>
          <w:sz w:val="25"/>
          <w:szCs w:val="25"/>
        </w:rPr>
        <w:t xml:space="preserve">  The encoding of the string BACEAD would then be the binary string 01000011110010</w:t>
      </w:r>
      <w:r w:rsidR="006D3C8F" w:rsidRPr="006D3C8F">
        <w:rPr>
          <w:sz w:val="32"/>
          <w:szCs w:val="25"/>
        </w:rPr>
        <w:t>...</w:t>
      </w:r>
      <w:r w:rsidRPr="006D3C8F">
        <w:rPr>
          <w:sz w:val="25"/>
          <w:szCs w:val="25"/>
        </w:rPr>
        <w:t>” (2003, p</w:t>
      </w:r>
      <w:r w:rsidR="006D3C8F" w:rsidRPr="006D3C8F">
        <w:rPr>
          <w:sz w:val="32"/>
          <w:szCs w:val="25"/>
        </w:rPr>
        <w:t>.</w:t>
      </w:r>
      <w:r w:rsidRPr="006D3C8F">
        <w:rPr>
          <w:sz w:val="25"/>
          <w:szCs w:val="25"/>
        </w:rPr>
        <w:t xml:space="preserve"> 488)</w:t>
      </w:r>
      <w:r w:rsidR="006D3C8F" w:rsidRPr="006D3C8F">
        <w:rPr>
          <w:sz w:val="32"/>
          <w:szCs w:val="25"/>
        </w:rPr>
        <w:t>.</w:t>
      </w:r>
      <w:r w:rsidR="00026CAC" w:rsidRPr="006D3C8F">
        <w:rPr>
          <w:sz w:val="25"/>
          <w:szCs w:val="25"/>
        </w:rPr>
        <w:t xml:space="preserve">  Further, by taking the binary string “111001101000” and following the indicated path until it reaches a leaf with a character value, the binary string can be decoded into { E, D, C, B, A }</w:t>
      </w:r>
      <w:r w:rsidR="006D3C8F" w:rsidRPr="006D3C8F">
        <w:rPr>
          <w:sz w:val="32"/>
          <w:szCs w:val="25"/>
        </w:rPr>
        <w:t>.</w:t>
      </w:r>
      <w:r w:rsidR="00026CAC" w:rsidRPr="006D3C8F">
        <w:rPr>
          <w:sz w:val="25"/>
          <w:szCs w:val="25"/>
        </w:rPr>
        <w:t xml:space="preserve"> </w:t>
      </w:r>
      <w:r w:rsidRPr="006D3C8F">
        <w:rPr>
          <w:sz w:val="25"/>
          <w:szCs w:val="25"/>
        </w:rPr>
        <w:t>By delaying the most frequently occurring characters, their leaves exists at higher levels of the tree</w:t>
      </w:r>
      <w:r w:rsidR="006D3C8F" w:rsidRPr="006D3C8F">
        <w:rPr>
          <w:sz w:val="32"/>
          <w:szCs w:val="25"/>
        </w:rPr>
        <w:t>.</w:t>
      </w:r>
      <w:r w:rsidRPr="006D3C8F">
        <w:rPr>
          <w:sz w:val="25"/>
          <w:szCs w:val="25"/>
        </w:rPr>
        <w:t xml:space="preserve">  This is the genius </w:t>
      </w:r>
      <w:r w:rsidR="00026CAC" w:rsidRPr="006D3C8F">
        <w:rPr>
          <w:sz w:val="25"/>
          <w:szCs w:val="25"/>
        </w:rPr>
        <w:t xml:space="preserve">idea that </w:t>
      </w:r>
      <w:r w:rsidRPr="006D3C8F">
        <w:rPr>
          <w:sz w:val="25"/>
          <w:szCs w:val="25"/>
        </w:rPr>
        <w:t xml:space="preserve">David Huffman realizing </w:t>
      </w:r>
      <w:r w:rsidR="00026CAC" w:rsidRPr="006D3C8F">
        <w:rPr>
          <w:sz w:val="25"/>
          <w:szCs w:val="25"/>
        </w:rPr>
        <w:t xml:space="preserve">by </w:t>
      </w:r>
      <w:r w:rsidRPr="006D3C8F">
        <w:rPr>
          <w:sz w:val="25"/>
          <w:szCs w:val="25"/>
        </w:rPr>
        <w:t>using a binary tree</w:t>
      </w:r>
      <w:r w:rsidR="006D3C8F" w:rsidRPr="006D3C8F">
        <w:rPr>
          <w:sz w:val="32"/>
          <w:szCs w:val="25"/>
        </w:rPr>
        <w:t>.</w:t>
      </w:r>
    </w:p>
    <w:p w:rsidR="007179F2" w:rsidRPr="006D3C8F" w:rsidRDefault="007179F2" w:rsidP="00AF4436">
      <w:pPr>
        <w:pStyle w:val="Textbody"/>
        <w:tabs>
          <w:tab w:val="clear" w:pos="8640"/>
          <w:tab w:val="left" w:pos="8116"/>
        </w:tabs>
        <w:rPr>
          <w:sz w:val="25"/>
          <w:szCs w:val="25"/>
        </w:rPr>
      </w:pPr>
      <w:r w:rsidRPr="006D3C8F">
        <w:rPr>
          <w:sz w:val="25"/>
          <w:szCs w:val="25"/>
        </w:rPr>
        <w:lastRenderedPageBreak/>
        <w:t>One of the practical applications of the Huffman coding algorithm is used in VCR programming</w:t>
      </w:r>
      <w:r w:rsidR="006D3C8F" w:rsidRPr="006D3C8F">
        <w:rPr>
          <w:sz w:val="32"/>
          <w:szCs w:val="25"/>
        </w:rPr>
        <w:t>.</w:t>
      </w:r>
      <w:r w:rsidRPr="006D3C8F">
        <w:rPr>
          <w:sz w:val="25"/>
          <w:szCs w:val="25"/>
        </w:rPr>
        <w:t xml:space="preserve">  The Scientific American Journal explains, “Instead of confronting the frustrating process of programming a VCR, the user simply types into the [VCR remote] a numerical code that is printed in the television listing” (September 1991)</w:t>
      </w:r>
      <w:r w:rsidR="006D3C8F" w:rsidRPr="006D3C8F">
        <w:rPr>
          <w:sz w:val="32"/>
          <w:szCs w:val="25"/>
        </w:rPr>
        <w:t>.</w:t>
      </w:r>
      <w:r w:rsidRPr="006D3C8F">
        <w:rPr>
          <w:sz w:val="25"/>
          <w:szCs w:val="25"/>
        </w:rPr>
        <w:t xml:space="preserve">  The remote takes the code input from the buttons, beams the code to the VCR where it is decoded and operates the VCR and TV</w:t>
      </w:r>
      <w:r w:rsidR="006D3C8F" w:rsidRPr="006D3C8F">
        <w:rPr>
          <w:sz w:val="32"/>
          <w:szCs w:val="25"/>
        </w:rPr>
        <w:t>.</w:t>
      </w:r>
      <w:r w:rsidRPr="006D3C8F">
        <w:rPr>
          <w:sz w:val="25"/>
          <w:szCs w:val="25"/>
        </w:rPr>
        <w:t xml:space="preserve">  While this example uses VCR programming, it also is used in similar remote applications</w:t>
      </w:r>
      <w:r w:rsidR="006D3C8F" w:rsidRPr="006D3C8F">
        <w:rPr>
          <w:sz w:val="32"/>
          <w:szCs w:val="25"/>
        </w:rPr>
        <w:t>.</w:t>
      </w:r>
    </w:p>
    <w:p w:rsidR="007179F2" w:rsidRPr="006D3C8F" w:rsidRDefault="007179F2" w:rsidP="00AF4436">
      <w:pPr>
        <w:pStyle w:val="Textbody"/>
        <w:tabs>
          <w:tab w:val="clear" w:pos="8640"/>
          <w:tab w:val="left" w:pos="8116"/>
        </w:tabs>
        <w:rPr>
          <w:sz w:val="25"/>
          <w:szCs w:val="25"/>
        </w:rPr>
      </w:pPr>
      <w:r w:rsidRPr="006D3C8F">
        <w:rPr>
          <w:sz w:val="25"/>
          <w:szCs w:val="25"/>
        </w:rPr>
        <w:t>Another application of the Huffman coding algorithm is used in JPEG image formats</w:t>
      </w:r>
      <w:r w:rsidR="006D3C8F" w:rsidRPr="006D3C8F">
        <w:rPr>
          <w:sz w:val="32"/>
          <w:szCs w:val="25"/>
        </w:rPr>
        <w:t>.</w:t>
      </w:r>
      <w:r w:rsidRPr="006D3C8F">
        <w:rPr>
          <w:sz w:val="25"/>
          <w:szCs w:val="25"/>
        </w:rPr>
        <w:t xml:space="preserve">  After an image has been split into 8 pixels by 8 pixels blocks, a discrete cosine transformation is applied to each block</w:t>
      </w:r>
      <w:r w:rsidR="006D3C8F" w:rsidRPr="006D3C8F">
        <w:rPr>
          <w:sz w:val="32"/>
          <w:szCs w:val="25"/>
        </w:rPr>
        <w:t>.</w:t>
      </w:r>
      <w:r w:rsidRPr="006D3C8F">
        <w:rPr>
          <w:sz w:val="25"/>
          <w:szCs w:val="25"/>
        </w:rPr>
        <w:t xml:space="preserve">  The 64 pixels are then processed by quantization, then finally the Huffman coding algorithm is applied to the resulting coefficients as an entropy encoder</w:t>
      </w:r>
      <w:r w:rsidR="00026CAC" w:rsidRPr="006D3C8F">
        <w:rPr>
          <w:sz w:val="25"/>
          <w:szCs w:val="25"/>
        </w:rPr>
        <w:t xml:space="preserve"> (Klein, p</w:t>
      </w:r>
      <w:r w:rsidR="006D3C8F" w:rsidRPr="006D3C8F">
        <w:rPr>
          <w:sz w:val="32"/>
          <w:szCs w:val="25"/>
        </w:rPr>
        <w:t>.</w:t>
      </w:r>
      <w:r w:rsidR="00026CAC" w:rsidRPr="006D3C8F">
        <w:rPr>
          <w:sz w:val="25"/>
          <w:szCs w:val="25"/>
        </w:rPr>
        <w:t xml:space="preserve"> 492)</w:t>
      </w:r>
      <w:r w:rsidR="006D3C8F" w:rsidRPr="006D3C8F">
        <w:rPr>
          <w:sz w:val="32"/>
          <w:szCs w:val="25"/>
        </w:rPr>
        <w:t>.</w:t>
      </w:r>
      <w:r w:rsidRPr="006D3C8F">
        <w:rPr>
          <w:sz w:val="25"/>
          <w:szCs w:val="25"/>
        </w:rPr>
        <w:t xml:space="preserve">  It should be noted that, “The coefficient in position (0,0) (left upper corner) is called the DC coefficient and the 63 remaining values are called the AC coefficients” (Klein p</w:t>
      </w:r>
      <w:r w:rsidR="006D3C8F" w:rsidRPr="006D3C8F">
        <w:rPr>
          <w:sz w:val="32"/>
          <w:szCs w:val="25"/>
        </w:rPr>
        <w:t>.</w:t>
      </w:r>
      <w:r w:rsidRPr="006D3C8F">
        <w:rPr>
          <w:sz w:val="25"/>
          <w:szCs w:val="25"/>
        </w:rPr>
        <w:t xml:space="preserve"> 492)</w:t>
      </w:r>
      <w:r w:rsidR="006D3C8F" w:rsidRPr="006D3C8F">
        <w:rPr>
          <w:sz w:val="32"/>
          <w:szCs w:val="25"/>
        </w:rPr>
        <w:t>.</w:t>
      </w:r>
      <w:r w:rsidRPr="006D3C8F">
        <w:rPr>
          <w:sz w:val="25"/>
          <w:szCs w:val="25"/>
        </w:rPr>
        <w:t xml:space="preserve">  Klein explains in more detail,</w:t>
      </w:r>
    </w:p>
    <w:p w:rsidR="007179F2" w:rsidRPr="006D3C8F" w:rsidRDefault="007179F2" w:rsidP="00AF4436">
      <w:pPr>
        <w:pStyle w:val="Textbody"/>
        <w:tabs>
          <w:tab w:val="clear" w:pos="8640"/>
          <w:tab w:val="left" w:pos="8836"/>
        </w:tabs>
        <w:ind w:left="720" w:firstLine="0"/>
        <w:rPr>
          <w:sz w:val="25"/>
          <w:szCs w:val="25"/>
        </w:rPr>
      </w:pPr>
      <w:r w:rsidRPr="006D3C8F">
        <w:rPr>
          <w:sz w:val="25"/>
          <w:szCs w:val="25"/>
        </w:rPr>
        <w:t>Baseline JPEG uses two different Huffman trees to encode the data</w:t>
      </w:r>
      <w:r w:rsidR="006D3C8F" w:rsidRPr="006D3C8F">
        <w:rPr>
          <w:sz w:val="32"/>
          <w:szCs w:val="25"/>
        </w:rPr>
        <w:t>.</w:t>
      </w:r>
      <w:r w:rsidRPr="006D3C8F">
        <w:rPr>
          <w:sz w:val="25"/>
          <w:szCs w:val="25"/>
        </w:rPr>
        <w:t xml:space="preserve"> The first encodes the lengths in bits (1 to 11) of the binary representations of the values in the DC fields</w:t>
      </w:r>
      <w:r w:rsidR="006D3C8F" w:rsidRPr="006D3C8F">
        <w:rPr>
          <w:sz w:val="32"/>
          <w:szCs w:val="25"/>
        </w:rPr>
        <w:t>.</w:t>
      </w:r>
      <w:r w:rsidRPr="006D3C8F">
        <w:rPr>
          <w:sz w:val="25"/>
          <w:szCs w:val="25"/>
        </w:rPr>
        <w:t xml:space="preserve"> The second tree encodes information about the sequence of AC coefficients … The second tree also includes </w:t>
      </w:r>
      <w:r w:rsidR="00175471" w:rsidRPr="006D3C8F">
        <w:rPr>
          <w:sz w:val="25"/>
          <w:szCs w:val="25"/>
        </w:rPr>
        <w:t>code words</w:t>
      </w:r>
      <w:r w:rsidRPr="006D3C8F">
        <w:rPr>
          <w:sz w:val="25"/>
          <w:szCs w:val="25"/>
        </w:rPr>
        <w:t xml:space="preserve"> for EOB, which is used when no non-zero elements are left in the scanning order and for a sequence of 16 consecutive zeros in </w:t>
      </w:r>
      <w:r w:rsidRPr="006D3C8F">
        <w:rPr>
          <w:sz w:val="25"/>
          <w:szCs w:val="25"/>
        </w:rPr>
        <w:lastRenderedPageBreak/>
        <w:t>the AC sequence (ZRL), necessary to encode zero-runs that are longer than 15 (p</w:t>
      </w:r>
      <w:r w:rsidR="006D3C8F" w:rsidRPr="006D3C8F">
        <w:rPr>
          <w:sz w:val="32"/>
          <w:szCs w:val="25"/>
        </w:rPr>
        <w:t>.</w:t>
      </w:r>
      <w:r w:rsidRPr="006D3C8F">
        <w:rPr>
          <w:sz w:val="25"/>
          <w:szCs w:val="25"/>
        </w:rPr>
        <w:t xml:space="preserve"> 492)</w:t>
      </w:r>
      <w:r w:rsidR="006D3C8F" w:rsidRPr="006D3C8F">
        <w:rPr>
          <w:sz w:val="32"/>
          <w:szCs w:val="25"/>
        </w:rPr>
        <w:t>.</w:t>
      </w:r>
    </w:p>
    <w:p w:rsidR="007179F2" w:rsidRPr="006D3C8F" w:rsidRDefault="007179F2" w:rsidP="00AF4436">
      <w:pPr>
        <w:pStyle w:val="Textbody"/>
        <w:tabs>
          <w:tab w:val="clear" w:pos="8640"/>
          <w:tab w:val="left" w:pos="8116"/>
        </w:tabs>
        <w:ind w:firstLine="0"/>
        <w:rPr>
          <w:sz w:val="25"/>
          <w:szCs w:val="25"/>
        </w:rPr>
      </w:pPr>
      <w:r w:rsidRPr="006D3C8F">
        <w:rPr>
          <w:sz w:val="25"/>
          <w:szCs w:val="25"/>
        </w:rPr>
        <w:t>The default method of encoding JPEG images is Huffman coding, however another method of backend encoding for JPEG images is arithmetic coding</w:t>
      </w:r>
      <w:r w:rsidR="006D3C8F" w:rsidRPr="006D3C8F">
        <w:rPr>
          <w:sz w:val="32"/>
          <w:szCs w:val="25"/>
        </w:rPr>
        <w:t>.</w:t>
      </w:r>
    </w:p>
    <w:p w:rsidR="007179F2" w:rsidRPr="006D3C8F" w:rsidRDefault="007179F2" w:rsidP="00AF4436">
      <w:pPr>
        <w:pStyle w:val="Textbody"/>
        <w:tabs>
          <w:tab w:val="clear" w:pos="8640"/>
          <w:tab w:val="left" w:pos="8116"/>
        </w:tabs>
        <w:ind w:firstLine="0"/>
        <w:rPr>
          <w:sz w:val="25"/>
          <w:szCs w:val="25"/>
        </w:rPr>
      </w:pPr>
      <w:r w:rsidRPr="006D3C8F">
        <w:rPr>
          <w:sz w:val="25"/>
          <w:szCs w:val="25"/>
        </w:rPr>
        <w:t xml:space="preserve">          For encoding JPEG images with the arithmetic coding technique, Neal and Clearly claim, “Arithmetic coding is superior in most respects to the better-known Huffman method</w:t>
      </w:r>
      <w:r w:rsidR="006D3C8F" w:rsidRPr="006D3C8F">
        <w:rPr>
          <w:sz w:val="32"/>
          <w:szCs w:val="25"/>
        </w:rPr>
        <w:t>.</w:t>
      </w:r>
      <w:r w:rsidRPr="006D3C8F">
        <w:rPr>
          <w:sz w:val="25"/>
          <w:szCs w:val="25"/>
        </w:rPr>
        <w:t xml:space="preserve"> It represents information at least as compactly-sometimes considerably more so” (p</w:t>
      </w:r>
      <w:r w:rsidR="006D3C8F" w:rsidRPr="006D3C8F">
        <w:rPr>
          <w:sz w:val="32"/>
          <w:szCs w:val="25"/>
        </w:rPr>
        <w:t>.</w:t>
      </w:r>
      <w:r w:rsidRPr="006D3C8F">
        <w:rPr>
          <w:sz w:val="25"/>
          <w:szCs w:val="25"/>
        </w:rPr>
        <w:t xml:space="preserve"> 520)</w:t>
      </w:r>
      <w:r w:rsidR="006D3C8F" w:rsidRPr="006D3C8F">
        <w:rPr>
          <w:sz w:val="32"/>
          <w:szCs w:val="25"/>
        </w:rPr>
        <w:t>.</w:t>
      </w:r>
      <w:r w:rsidRPr="006D3C8F">
        <w:rPr>
          <w:sz w:val="25"/>
          <w:szCs w:val="25"/>
        </w:rPr>
        <w:t xml:space="preserve">  They also admit the requirements of using Huffman coding, “[it] indeed achieves 'minimum redundancy'</w:t>
      </w:r>
      <w:r w:rsidR="006D3C8F" w:rsidRPr="006D3C8F">
        <w:rPr>
          <w:sz w:val="32"/>
          <w:szCs w:val="25"/>
        </w:rPr>
        <w:t>.</w:t>
      </w:r>
      <w:r w:rsidRPr="006D3C8F">
        <w:rPr>
          <w:sz w:val="25"/>
          <w:szCs w:val="25"/>
        </w:rPr>
        <w:t xml:space="preserve"> In other words, it performs optimally if all symbol probabilities are integral powers of %</w:t>
      </w:r>
      <w:r w:rsidR="006D3C8F" w:rsidRPr="006D3C8F">
        <w:rPr>
          <w:sz w:val="32"/>
          <w:szCs w:val="25"/>
        </w:rPr>
        <w:t>.</w:t>
      </w:r>
      <w:r w:rsidRPr="006D3C8F">
        <w:rPr>
          <w:sz w:val="25"/>
          <w:szCs w:val="25"/>
        </w:rPr>
        <w:t xml:space="preserve"> But this is not normally the case in practice; indeed, Huffman Coding can take up to one extra bit per symbol” (Neal and Clearly, p</w:t>
      </w:r>
      <w:r w:rsidR="006D3C8F" w:rsidRPr="006D3C8F">
        <w:rPr>
          <w:sz w:val="32"/>
          <w:szCs w:val="25"/>
        </w:rPr>
        <w:t>.</w:t>
      </w:r>
      <w:r w:rsidRPr="006D3C8F">
        <w:rPr>
          <w:sz w:val="25"/>
          <w:szCs w:val="25"/>
        </w:rPr>
        <w:t xml:space="preserve"> 520)</w:t>
      </w:r>
      <w:r w:rsidR="006D3C8F" w:rsidRPr="006D3C8F">
        <w:rPr>
          <w:sz w:val="32"/>
          <w:szCs w:val="25"/>
        </w:rPr>
        <w:t>.</w:t>
      </w:r>
      <w:r w:rsidRPr="006D3C8F">
        <w:rPr>
          <w:sz w:val="25"/>
          <w:szCs w:val="25"/>
        </w:rPr>
        <w:t xml:space="preserve">  Even with these additional requirements, for most applications it seems as though the arithmetic coding technique is only marginally better, by that one less bit per symbol</w:t>
      </w:r>
      <w:r w:rsidR="006D3C8F" w:rsidRPr="006D3C8F">
        <w:rPr>
          <w:sz w:val="32"/>
          <w:szCs w:val="25"/>
        </w:rPr>
        <w:t>.</w:t>
      </w:r>
    </w:p>
    <w:p w:rsidR="007179F2" w:rsidRPr="006D3C8F" w:rsidRDefault="007179F2" w:rsidP="00AF4436">
      <w:pPr>
        <w:pStyle w:val="Textbody"/>
        <w:tabs>
          <w:tab w:val="clear" w:pos="8640"/>
          <w:tab w:val="left" w:pos="8116"/>
        </w:tabs>
        <w:ind w:firstLine="0"/>
        <w:rPr>
          <w:sz w:val="25"/>
          <w:szCs w:val="25"/>
        </w:rPr>
      </w:pPr>
      <w:r w:rsidRPr="006D3C8F">
        <w:rPr>
          <w:sz w:val="25"/>
          <w:szCs w:val="25"/>
        </w:rPr>
        <w:t xml:space="preserve">          Other than arithmetic coding compression, more popular current data compression techniques include Lempel-Zip (LZ), Burrows-Wheeler Transformation (BWT), and Meridian Lossless Packaging</w:t>
      </w:r>
      <w:r w:rsidR="006D3C8F" w:rsidRPr="006D3C8F">
        <w:rPr>
          <w:sz w:val="32"/>
          <w:szCs w:val="25"/>
        </w:rPr>
        <w:t>.</w:t>
      </w:r>
      <w:r w:rsidRPr="006D3C8F">
        <w:rPr>
          <w:sz w:val="25"/>
          <w:szCs w:val="25"/>
        </w:rPr>
        <w:t xml:space="preserve">  Lempel-Zip compression is used in other image formats such as PNG and GIF formats</w:t>
      </w:r>
      <w:r w:rsidR="006D3C8F" w:rsidRPr="006D3C8F">
        <w:rPr>
          <w:sz w:val="32"/>
          <w:szCs w:val="25"/>
        </w:rPr>
        <w:t>.</w:t>
      </w:r>
      <w:r w:rsidRPr="006D3C8F">
        <w:rPr>
          <w:sz w:val="25"/>
          <w:szCs w:val="25"/>
        </w:rPr>
        <w:t xml:space="preserve">  When there is a need to store or deliver data to another recipient, it is sometimes beneficial to compress data into an archive structure</w:t>
      </w:r>
      <w:r w:rsidR="006D3C8F" w:rsidRPr="006D3C8F">
        <w:rPr>
          <w:sz w:val="32"/>
          <w:szCs w:val="25"/>
        </w:rPr>
        <w:t>.</w:t>
      </w:r>
      <w:r w:rsidRPr="006D3C8F">
        <w:rPr>
          <w:sz w:val="25"/>
          <w:szCs w:val="25"/>
        </w:rPr>
        <w:t xml:space="preserve">  One of the preferred </w:t>
      </w:r>
      <w:r w:rsidRPr="006D3C8F">
        <w:rPr>
          <w:sz w:val="25"/>
          <w:szCs w:val="25"/>
        </w:rPr>
        <w:lastRenderedPageBreak/>
        <w:t>archive formats bzip2, uses the Burrows-Wheeler Transformation</w:t>
      </w:r>
      <w:r w:rsidR="006D3C8F" w:rsidRPr="006D3C8F">
        <w:rPr>
          <w:sz w:val="32"/>
          <w:szCs w:val="25"/>
        </w:rPr>
        <w:t>.</w:t>
      </w:r>
      <w:r w:rsidRPr="006D3C8F">
        <w:rPr>
          <w:sz w:val="25"/>
          <w:szCs w:val="25"/>
        </w:rPr>
        <w:t xml:space="preserve">  In other media formats such as DVD or Blu-ray, Meridian Lossless Packing is used</w:t>
      </w:r>
      <w:r w:rsidR="006D3C8F" w:rsidRPr="006D3C8F">
        <w:rPr>
          <w:sz w:val="32"/>
          <w:szCs w:val="25"/>
        </w:rPr>
        <w:t>.</w:t>
      </w:r>
      <w:r w:rsidRPr="006D3C8F">
        <w:rPr>
          <w:sz w:val="25"/>
          <w:szCs w:val="25"/>
        </w:rPr>
        <w:t xml:space="preserve">  </w:t>
      </w:r>
    </w:p>
    <w:p w:rsidR="007179F2" w:rsidRPr="006D3C8F" w:rsidRDefault="007179F2" w:rsidP="00AF4436">
      <w:pPr>
        <w:pStyle w:val="Textbody"/>
        <w:tabs>
          <w:tab w:val="clear" w:pos="8640"/>
          <w:tab w:val="left" w:pos="8116"/>
        </w:tabs>
        <w:ind w:firstLine="0"/>
        <w:rPr>
          <w:sz w:val="25"/>
          <w:szCs w:val="25"/>
        </w:rPr>
      </w:pPr>
      <w:r w:rsidRPr="006D3C8F">
        <w:rPr>
          <w:sz w:val="25"/>
          <w:szCs w:val="25"/>
        </w:rPr>
        <w:t xml:space="preserve">        These other data compression techniques have not altogether eliminated the Huffman coding algorithm</w:t>
      </w:r>
      <w:r w:rsidR="006D3C8F" w:rsidRPr="006D3C8F">
        <w:rPr>
          <w:sz w:val="32"/>
          <w:szCs w:val="25"/>
        </w:rPr>
        <w:t>.</w:t>
      </w:r>
      <w:r w:rsidRPr="006D3C8F">
        <w:rPr>
          <w:sz w:val="25"/>
          <w:szCs w:val="25"/>
        </w:rPr>
        <w:t xml:space="preserve">  As previously stated, the Huffman coding algorithm is primarily used as the last step for the creation of a JPEG image</w:t>
      </w:r>
      <w:r w:rsidR="006D3C8F" w:rsidRPr="006D3C8F">
        <w:rPr>
          <w:sz w:val="32"/>
          <w:szCs w:val="25"/>
        </w:rPr>
        <w:t>.</w:t>
      </w:r>
      <w:r w:rsidRPr="006D3C8F">
        <w:rPr>
          <w:sz w:val="25"/>
          <w:szCs w:val="25"/>
        </w:rPr>
        <w:t xml:space="preserve">  The belief that, “[standard arithmetic coding] is more complex than Huffman coding for certain implementations” (Wallace, p</w:t>
      </w:r>
      <w:r w:rsidR="006D3C8F" w:rsidRPr="006D3C8F">
        <w:rPr>
          <w:sz w:val="32"/>
          <w:szCs w:val="25"/>
        </w:rPr>
        <w:t>.</w:t>
      </w:r>
      <w:r w:rsidRPr="006D3C8F">
        <w:rPr>
          <w:sz w:val="25"/>
          <w:szCs w:val="25"/>
        </w:rPr>
        <w:t xml:space="preserve"> 6), gives a convincing case for the place that the Huffman coding has for the future</w:t>
      </w:r>
      <w:r w:rsidR="006D3C8F" w:rsidRPr="006D3C8F">
        <w:rPr>
          <w:sz w:val="32"/>
          <w:szCs w:val="25"/>
        </w:rPr>
        <w:t>.</w:t>
      </w:r>
      <w:r w:rsidRPr="006D3C8F">
        <w:rPr>
          <w:sz w:val="25"/>
          <w:szCs w:val="25"/>
        </w:rPr>
        <w:t xml:space="preserve">  The simplicity of Huffman's idea to use a binary tree to encode characters will preserve the Huffman coding algorithm for the future</w:t>
      </w:r>
      <w:r w:rsidR="006D3C8F" w:rsidRPr="006D3C8F">
        <w:rPr>
          <w:sz w:val="32"/>
          <w:szCs w:val="25"/>
        </w:rPr>
        <w:t>.</w:t>
      </w:r>
    </w:p>
    <w:p w:rsidR="007179F2" w:rsidRPr="006D3C8F" w:rsidRDefault="007179F2" w:rsidP="00AF4436">
      <w:pPr>
        <w:pStyle w:val="Textbody"/>
        <w:tabs>
          <w:tab w:val="clear" w:pos="8640"/>
          <w:tab w:val="left" w:pos="8116"/>
        </w:tabs>
        <w:ind w:firstLine="0"/>
        <w:rPr>
          <w:sz w:val="25"/>
          <w:szCs w:val="25"/>
        </w:rPr>
      </w:pPr>
      <w:r w:rsidRPr="006D3C8F">
        <w:rPr>
          <w:sz w:val="25"/>
          <w:szCs w:val="25"/>
        </w:rPr>
        <w:t xml:space="preserve">        In conclusion, the Huffman coding algorithm was a groundbreaking data compression technique when David Huffman invented it in 1951, but has spurred on data compression innovations since its inception</w:t>
      </w:r>
      <w:r w:rsidR="006D3C8F" w:rsidRPr="006D3C8F">
        <w:rPr>
          <w:sz w:val="32"/>
          <w:szCs w:val="25"/>
        </w:rPr>
        <w:t>.</w:t>
      </w:r>
      <w:r w:rsidRPr="006D3C8F">
        <w:rPr>
          <w:sz w:val="25"/>
          <w:szCs w:val="25"/>
        </w:rPr>
        <w:t xml:space="preserve">  </w:t>
      </w:r>
      <w:r w:rsidR="00B271C3" w:rsidRPr="006D3C8F">
        <w:rPr>
          <w:sz w:val="25"/>
          <w:szCs w:val="25"/>
        </w:rPr>
        <w:t>Its simplicity allows for Computer Science and other engineering students to easily be introduced to data compression; it’s also simple enou</w:t>
      </w:r>
      <w:r w:rsidR="00B271C3" w:rsidRPr="006D3C8F">
        <w:rPr>
          <w:sz w:val="25"/>
          <w:szCs w:val="25"/>
        </w:rPr>
        <w:t xml:space="preserve">gh to be implemented in freelance applications, and efficient enough for </w:t>
      </w:r>
      <w:r w:rsidR="00B271C3" w:rsidRPr="006D3C8F">
        <w:rPr>
          <w:sz w:val="25"/>
          <w:szCs w:val="25"/>
        </w:rPr>
        <w:t>professional applications</w:t>
      </w:r>
      <w:r w:rsidR="006D3C8F" w:rsidRPr="006D3C8F">
        <w:rPr>
          <w:sz w:val="32"/>
          <w:szCs w:val="25"/>
        </w:rPr>
        <w:t>.</w:t>
      </w:r>
      <w:r w:rsidR="00B271C3" w:rsidRPr="006D3C8F">
        <w:rPr>
          <w:sz w:val="25"/>
          <w:szCs w:val="25"/>
        </w:rPr>
        <w:t xml:space="preserve">  </w:t>
      </w:r>
      <w:r w:rsidR="00B271C3" w:rsidRPr="006D3C8F">
        <w:rPr>
          <w:sz w:val="25"/>
          <w:szCs w:val="25"/>
        </w:rPr>
        <w:t>Technology continues to advance toward higher resolution displays, larger feature-packed applications, and an ever-increasing demand to have mobile data on hand at all times</w:t>
      </w:r>
      <w:r w:rsidR="006D3C8F" w:rsidRPr="006D3C8F">
        <w:rPr>
          <w:sz w:val="32"/>
          <w:szCs w:val="25"/>
        </w:rPr>
        <w:t>.</w:t>
      </w:r>
      <w:r w:rsidR="00B271C3" w:rsidRPr="006D3C8F">
        <w:rPr>
          <w:sz w:val="25"/>
          <w:szCs w:val="25"/>
        </w:rPr>
        <w:t xml:space="preserve">  Data compression will be needed in the future as much as it was needed in the past</w:t>
      </w:r>
      <w:r w:rsidR="006D3C8F" w:rsidRPr="006D3C8F">
        <w:rPr>
          <w:sz w:val="32"/>
          <w:szCs w:val="25"/>
        </w:rPr>
        <w:t>.</w:t>
      </w:r>
      <w:r w:rsidR="00B271C3" w:rsidRPr="006D3C8F">
        <w:rPr>
          <w:sz w:val="25"/>
          <w:szCs w:val="25"/>
        </w:rPr>
        <w:t xml:space="preserve">  The JPEG, as a staple of the Huffman coding algorithm, seems like it will remain in use for the foreseeable future</w:t>
      </w:r>
      <w:r w:rsidR="006D3C8F" w:rsidRPr="006D3C8F">
        <w:rPr>
          <w:sz w:val="32"/>
          <w:szCs w:val="25"/>
        </w:rPr>
        <w:t>.</w:t>
      </w:r>
      <w:r w:rsidR="00B271C3" w:rsidRPr="006D3C8F">
        <w:rPr>
          <w:sz w:val="25"/>
          <w:szCs w:val="25"/>
        </w:rPr>
        <w:t xml:space="preserve">  </w:t>
      </w:r>
      <w:r w:rsidRPr="006D3C8F">
        <w:rPr>
          <w:sz w:val="25"/>
          <w:szCs w:val="25"/>
        </w:rPr>
        <w:t xml:space="preserve">    </w:t>
      </w:r>
    </w:p>
    <w:p w:rsidR="007179F2" w:rsidRPr="00AF4436" w:rsidRDefault="007179F2" w:rsidP="005615A4">
      <w:pPr>
        <w:pStyle w:val="SectionHeading"/>
        <w:rPr>
          <w:rFonts w:ascii="Times New Roman" w:hAnsi="Times New Roman"/>
          <w:sz w:val="25"/>
          <w:szCs w:val="25"/>
          <w:lang w:val="fr-FR"/>
        </w:rPr>
      </w:pPr>
      <w:r w:rsidRPr="00AF4436">
        <w:rPr>
          <w:rFonts w:ascii="Times New Roman" w:hAnsi="Times New Roman"/>
          <w:sz w:val="25"/>
          <w:szCs w:val="25"/>
          <w:lang w:val="fr-FR"/>
        </w:rPr>
        <w:lastRenderedPageBreak/>
        <w:t>References</w:t>
      </w:r>
    </w:p>
    <w:p w:rsidR="005615A4" w:rsidRPr="005615A4" w:rsidRDefault="005615A4" w:rsidP="005615A4">
      <w:pPr>
        <w:spacing w:line="480" w:lineRule="auto"/>
        <w:ind w:left="810" w:hanging="810"/>
        <w:rPr>
          <w:sz w:val="25"/>
          <w:szCs w:val="25"/>
        </w:rPr>
      </w:pPr>
      <w:r w:rsidRPr="005615A4">
        <w:rPr>
          <w:sz w:val="25"/>
          <w:szCs w:val="25"/>
        </w:rPr>
        <w:t>Cormen, T</w:t>
      </w:r>
      <w:r w:rsidR="006D3C8F" w:rsidRPr="006D3C8F">
        <w:rPr>
          <w:sz w:val="32"/>
          <w:szCs w:val="25"/>
        </w:rPr>
        <w:t>.</w:t>
      </w:r>
      <w:r w:rsidRPr="005615A4">
        <w:rPr>
          <w:sz w:val="25"/>
          <w:szCs w:val="25"/>
        </w:rPr>
        <w:t xml:space="preserve"> H</w:t>
      </w:r>
      <w:r w:rsidR="006D3C8F" w:rsidRPr="006D3C8F">
        <w:rPr>
          <w:sz w:val="32"/>
          <w:szCs w:val="25"/>
        </w:rPr>
        <w:t>.</w:t>
      </w:r>
      <w:r w:rsidRPr="005615A4">
        <w:rPr>
          <w:sz w:val="25"/>
          <w:szCs w:val="25"/>
        </w:rPr>
        <w:t>, Leiserson, C</w:t>
      </w:r>
      <w:r w:rsidR="006D3C8F" w:rsidRPr="006D3C8F">
        <w:rPr>
          <w:sz w:val="32"/>
          <w:szCs w:val="25"/>
        </w:rPr>
        <w:t>.</w:t>
      </w:r>
      <w:r w:rsidRPr="005615A4">
        <w:rPr>
          <w:sz w:val="25"/>
          <w:szCs w:val="25"/>
        </w:rPr>
        <w:t xml:space="preserve"> E</w:t>
      </w:r>
      <w:r w:rsidR="006D3C8F" w:rsidRPr="006D3C8F">
        <w:rPr>
          <w:sz w:val="32"/>
          <w:szCs w:val="25"/>
        </w:rPr>
        <w:t>.</w:t>
      </w:r>
      <w:r w:rsidRPr="005615A4">
        <w:rPr>
          <w:sz w:val="25"/>
          <w:szCs w:val="25"/>
        </w:rPr>
        <w:t>, &amp; Rivest, R</w:t>
      </w:r>
      <w:r w:rsidR="006D3C8F" w:rsidRPr="006D3C8F">
        <w:rPr>
          <w:sz w:val="32"/>
          <w:szCs w:val="25"/>
        </w:rPr>
        <w:t>.</w:t>
      </w:r>
      <w:r w:rsidRPr="005615A4">
        <w:rPr>
          <w:sz w:val="25"/>
          <w:szCs w:val="25"/>
        </w:rPr>
        <w:t xml:space="preserve"> L</w:t>
      </w:r>
      <w:r w:rsidR="006D3C8F" w:rsidRPr="006D3C8F">
        <w:rPr>
          <w:sz w:val="32"/>
          <w:szCs w:val="25"/>
        </w:rPr>
        <w:t>.</w:t>
      </w:r>
      <w:r w:rsidRPr="005615A4">
        <w:rPr>
          <w:sz w:val="25"/>
          <w:szCs w:val="25"/>
        </w:rPr>
        <w:t xml:space="preserve"> (1990)</w:t>
      </w:r>
      <w:r w:rsidR="006D3C8F" w:rsidRPr="006D3C8F">
        <w:rPr>
          <w:sz w:val="32"/>
          <w:szCs w:val="25"/>
        </w:rPr>
        <w:t>.</w:t>
      </w:r>
      <w:r w:rsidRPr="005615A4">
        <w:rPr>
          <w:sz w:val="25"/>
          <w:szCs w:val="25"/>
        </w:rPr>
        <w:t xml:space="preserve"> </w:t>
      </w:r>
      <w:r w:rsidRPr="005615A4">
        <w:rPr>
          <w:i/>
          <w:iCs/>
          <w:sz w:val="25"/>
          <w:szCs w:val="25"/>
        </w:rPr>
        <w:t>Introduction to algorithms</w:t>
      </w:r>
      <w:r w:rsidR="006D3C8F" w:rsidRPr="006D3C8F">
        <w:rPr>
          <w:sz w:val="32"/>
          <w:szCs w:val="25"/>
        </w:rPr>
        <w:t>.</w:t>
      </w:r>
      <w:r w:rsidRPr="005615A4">
        <w:rPr>
          <w:sz w:val="25"/>
          <w:szCs w:val="25"/>
        </w:rPr>
        <w:t xml:space="preserve"> Cambridge, MA: MIT Press</w:t>
      </w:r>
      <w:r w:rsidR="006D3C8F" w:rsidRPr="006D3C8F">
        <w:rPr>
          <w:sz w:val="32"/>
          <w:szCs w:val="25"/>
        </w:rPr>
        <w:t>.</w:t>
      </w:r>
      <w:r w:rsidRPr="005615A4">
        <w:rPr>
          <w:sz w:val="25"/>
          <w:szCs w:val="25"/>
        </w:rPr>
        <w:t xml:space="preserve"> </w:t>
      </w:r>
    </w:p>
    <w:p w:rsidR="007179F2" w:rsidRPr="00AF4436" w:rsidRDefault="007179F2" w:rsidP="005615A4">
      <w:pPr>
        <w:spacing w:line="480" w:lineRule="auto"/>
        <w:ind w:left="720" w:hanging="720"/>
        <w:rPr>
          <w:sz w:val="25"/>
          <w:szCs w:val="25"/>
        </w:rPr>
      </w:pPr>
      <w:r w:rsidRPr="00AF4436">
        <w:rPr>
          <w:sz w:val="25"/>
          <w:szCs w:val="25"/>
        </w:rPr>
        <w:t>Klein, S</w:t>
      </w:r>
      <w:r w:rsidR="006D3C8F" w:rsidRPr="006D3C8F">
        <w:rPr>
          <w:sz w:val="32"/>
          <w:szCs w:val="25"/>
        </w:rPr>
        <w:t>.</w:t>
      </w:r>
      <w:r w:rsidRPr="00AF4436">
        <w:rPr>
          <w:sz w:val="25"/>
          <w:szCs w:val="25"/>
        </w:rPr>
        <w:t xml:space="preserve"> T</w:t>
      </w:r>
      <w:r w:rsidR="006D3C8F" w:rsidRPr="006D3C8F">
        <w:rPr>
          <w:sz w:val="32"/>
          <w:szCs w:val="25"/>
        </w:rPr>
        <w:t>.</w:t>
      </w:r>
      <w:r w:rsidRPr="00AF4436">
        <w:rPr>
          <w:sz w:val="25"/>
          <w:szCs w:val="25"/>
        </w:rPr>
        <w:t xml:space="preserve"> (2003)</w:t>
      </w:r>
      <w:r w:rsidR="006D3C8F" w:rsidRPr="006D3C8F">
        <w:rPr>
          <w:sz w:val="32"/>
          <w:szCs w:val="25"/>
        </w:rPr>
        <w:t>.</w:t>
      </w:r>
      <w:r w:rsidRPr="00AF4436">
        <w:rPr>
          <w:sz w:val="25"/>
          <w:szCs w:val="25"/>
        </w:rPr>
        <w:t xml:space="preserve"> Parallel Huffman Decoding with Applications to JPEG Files</w:t>
      </w:r>
      <w:r w:rsidR="006D3C8F" w:rsidRPr="006D3C8F">
        <w:rPr>
          <w:sz w:val="32"/>
          <w:szCs w:val="25"/>
        </w:rPr>
        <w:t>.</w:t>
      </w:r>
      <w:r w:rsidRPr="00AF4436">
        <w:rPr>
          <w:sz w:val="25"/>
          <w:szCs w:val="25"/>
        </w:rPr>
        <w:t xml:space="preserve"> </w:t>
      </w:r>
      <w:r w:rsidRPr="00AF4436">
        <w:rPr>
          <w:i/>
          <w:iCs/>
          <w:sz w:val="25"/>
          <w:szCs w:val="25"/>
        </w:rPr>
        <w:t>The Computer Journal,</w:t>
      </w:r>
      <w:r w:rsidRPr="00AF4436">
        <w:rPr>
          <w:sz w:val="25"/>
          <w:szCs w:val="25"/>
        </w:rPr>
        <w:t xml:space="preserve"> </w:t>
      </w:r>
      <w:r w:rsidRPr="00AF4436">
        <w:rPr>
          <w:i/>
          <w:iCs/>
          <w:sz w:val="25"/>
          <w:szCs w:val="25"/>
        </w:rPr>
        <w:t>46</w:t>
      </w:r>
      <w:r w:rsidRPr="00AF4436">
        <w:rPr>
          <w:sz w:val="25"/>
          <w:szCs w:val="25"/>
        </w:rPr>
        <w:t>(5), 487-497</w:t>
      </w:r>
      <w:r w:rsidR="006D3C8F" w:rsidRPr="006D3C8F">
        <w:rPr>
          <w:sz w:val="32"/>
          <w:szCs w:val="25"/>
        </w:rPr>
        <w:t>.</w:t>
      </w:r>
      <w:r w:rsidRPr="00AF4436">
        <w:rPr>
          <w:sz w:val="25"/>
          <w:szCs w:val="25"/>
        </w:rPr>
        <w:t xml:space="preserve"> doi:10</w:t>
      </w:r>
      <w:r w:rsidR="006D3C8F" w:rsidRPr="006D3C8F">
        <w:rPr>
          <w:sz w:val="32"/>
          <w:szCs w:val="25"/>
        </w:rPr>
        <w:t>.</w:t>
      </w:r>
      <w:r w:rsidRPr="00AF4436">
        <w:rPr>
          <w:sz w:val="25"/>
          <w:szCs w:val="25"/>
        </w:rPr>
        <w:t>1093/comjnl/46</w:t>
      </w:r>
      <w:r w:rsidR="006D3C8F" w:rsidRPr="006D3C8F">
        <w:rPr>
          <w:sz w:val="32"/>
          <w:szCs w:val="25"/>
        </w:rPr>
        <w:t>.</w:t>
      </w:r>
      <w:r w:rsidRPr="00AF4436">
        <w:rPr>
          <w:sz w:val="25"/>
          <w:szCs w:val="25"/>
        </w:rPr>
        <w:t>5</w:t>
      </w:r>
      <w:r w:rsidR="006D3C8F" w:rsidRPr="006D3C8F">
        <w:rPr>
          <w:sz w:val="32"/>
          <w:szCs w:val="25"/>
        </w:rPr>
        <w:t>.</w:t>
      </w:r>
      <w:r w:rsidRPr="00AF4436">
        <w:rPr>
          <w:sz w:val="25"/>
          <w:szCs w:val="25"/>
        </w:rPr>
        <w:t xml:space="preserve">487 </w:t>
      </w:r>
    </w:p>
    <w:p w:rsidR="007179F2" w:rsidRPr="00AF4436" w:rsidRDefault="007179F2" w:rsidP="005615A4">
      <w:pPr>
        <w:spacing w:line="480" w:lineRule="auto"/>
        <w:ind w:left="720" w:hanging="720"/>
        <w:rPr>
          <w:sz w:val="25"/>
          <w:szCs w:val="25"/>
        </w:rPr>
      </w:pPr>
      <w:r w:rsidRPr="00AF4436">
        <w:rPr>
          <w:sz w:val="25"/>
          <w:szCs w:val="25"/>
        </w:rPr>
        <w:t>Marcellin, M</w:t>
      </w:r>
      <w:r w:rsidR="006D3C8F" w:rsidRPr="006D3C8F">
        <w:rPr>
          <w:sz w:val="32"/>
          <w:szCs w:val="25"/>
        </w:rPr>
        <w:t>.</w:t>
      </w:r>
      <w:r w:rsidRPr="00AF4436">
        <w:rPr>
          <w:sz w:val="25"/>
          <w:szCs w:val="25"/>
        </w:rPr>
        <w:t>, Gormish, M</w:t>
      </w:r>
      <w:r w:rsidR="006D3C8F" w:rsidRPr="006D3C8F">
        <w:rPr>
          <w:sz w:val="32"/>
          <w:szCs w:val="25"/>
        </w:rPr>
        <w:t>.</w:t>
      </w:r>
      <w:r w:rsidRPr="00AF4436">
        <w:rPr>
          <w:sz w:val="25"/>
          <w:szCs w:val="25"/>
        </w:rPr>
        <w:t>, Bilgin, A</w:t>
      </w:r>
      <w:r w:rsidR="006D3C8F" w:rsidRPr="006D3C8F">
        <w:rPr>
          <w:sz w:val="32"/>
          <w:szCs w:val="25"/>
        </w:rPr>
        <w:t>.</w:t>
      </w:r>
      <w:r w:rsidRPr="00AF4436">
        <w:rPr>
          <w:sz w:val="25"/>
          <w:szCs w:val="25"/>
        </w:rPr>
        <w:t>, &amp; Boliek, M</w:t>
      </w:r>
      <w:r w:rsidR="006D3C8F" w:rsidRPr="006D3C8F">
        <w:rPr>
          <w:sz w:val="32"/>
          <w:szCs w:val="25"/>
        </w:rPr>
        <w:t>.</w:t>
      </w:r>
      <w:r w:rsidRPr="00AF4436">
        <w:rPr>
          <w:sz w:val="25"/>
          <w:szCs w:val="25"/>
        </w:rPr>
        <w:t xml:space="preserve"> (n</w:t>
      </w:r>
      <w:r w:rsidR="006D3C8F" w:rsidRPr="006D3C8F">
        <w:rPr>
          <w:sz w:val="32"/>
          <w:szCs w:val="25"/>
        </w:rPr>
        <w:t>.</w:t>
      </w:r>
      <w:r w:rsidRPr="00AF4436">
        <w:rPr>
          <w:sz w:val="25"/>
          <w:szCs w:val="25"/>
        </w:rPr>
        <w:t>d</w:t>
      </w:r>
      <w:r w:rsidR="006D3C8F" w:rsidRPr="006D3C8F">
        <w:rPr>
          <w:sz w:val="32"/>
          <w:szCs w:val="25"/>
        </w:rPr>
        <w:t>.</w:t>
      </w:r>
      <w:r w:rsidRPr="00AF4436">
        <w:rPr>
          <w:sz w:val="25"/>
          <w:szCs w:val="25"/>
        </w:rPr>
        <w:t>)</w:t>
      </w:r>
      <w:r w:rsidR="006D3C8F" w:rsidRPr="006D3C8F">
        <w:rPr>
          <w:sz w:val="32"/>
          <w:szCs w:val="25"/>
        </w:rPr>
        <w:t>.</w:t>
      </w:r>
      <w:r w:rsidRPr="00AF4436">
        <w:rPr>
          <w:sz w:val="25"/>
          <w:szCs w:val="25"/>
        </w:rPr>
        <w:t xml:space="preserve"> An overview of JPEG-2000</w:t>
      </w:r>
      <w:r w:rsidR="006D3C8F" w:rsidRPr="006D3C8F">
        <w:rPr>
          <w:sz w:val="32"/>
          <w:szCs w:val="25"/>
        </w:rPr>
        <w:t>.</w:t>
      </w:r>
      <w:r w:rsidRPr="00AF4436">
        <w:rPr>
          <w:sz w:val="25"/>
          <w:szCs w:val="25"/>
        </w:rPr>
        <w:t xml:space="preserve"> </w:t>
      </w:r>
      <w:r w:rsidRPr="00AF4436">
        <w:rPr>
          <w:i/>
          <w:iCs/>
          <w:sz w:val="25"/>
          <w:szCs w:val="25"/>
        </w:rPr>
        <w:t>Proceedings DCC 2000</w:t>
      </w:r>
      <w:r w:rsidR="006D3C8F" w:rsidRPr="006D3C8F">
        <w:rPr>
          <w:i/>
          <w:iCs/>
          <w:sz w:val="32"/>
          <w:szCs w:val="25"/>
        </w:rPr>
        <w:t>.</w:t>
      </w:r>
      <w:r w:rsidRPr="00AF4436">
        <w:rPr>
          <w:i/>
          <w:iCs/>
          <w:sz w:val="25"/>
          <w:szCs w:val="25"/>
        </w:rPr>
        <w:t xml:space="preserve"> Data Compression Conference</w:t>
      </w:r>
      <w:r w:rsidR="006D3C8F" w:rsidRPr="006D3C8F">
        <w:rPr>
          <w:sz w:val="32"/>
          <w:szCs w:val="25"/>
        </w:rPr>
        <w:t>.</w:t>
      </w:r>
      <w:r w:rsidRPr="00AF4436">
        <w:rPr>
          <w:sz w:val="25"/>
          <w:szCs w:val="25"/>
        </w:rPr>
        <w:t xml:space="preserve"> doi:10</w:t>
      </w:r>
      <w:r w:rsidR="006D3C8F" w:rsidRPr="006D3C8F">
        <w:rPr>
          <w:sz w:val="32"/>
          <w:szCs w:val="25"/>
        </w:rPr>
        <w:t>.</w:t>
      </w:r>
      <w:r w:rsidRPr="00AF4436">
        <w:rPr>
          <w:sz w:val="25"/>
          <w:szCs w:val="25"/>
        </w:rPr>
        <w:t>1109/dcc</w:t>
      </w:r>
      <w:r w:rsidR="006D3C8F" w:rsidRPr="006D3C8F">
        <w:rPr>
          <w:sz w:val="32"/>
          <w:szCs w:val="25"/>
        </w:rPr>
        <w:t>.</w:t>
      </w:r>
      <w:r w:rsidRPr="00AF4436">
        <w:rPr>
          <w:sz w:val="25"/>
          <w:szCs w:val="25"/>
        </w:rPr>
        <w:t>2000</w:t>
      </w:r>
      <w:r w:rsidR="006D3C8F" w:rsidRPr="006D3C8F">
        <w:rPr>
          <w:sz w:val="32"/>
          <w:szCs w:val="25"/>
        </w:rPr>
        <w:t>.</w:t>
      </w:r>
      <w:r w:rsidRPr="00AF4436">
        <w:rPr>
          <w:sz w:val="25"/>
          <w:szCs w:val="25"/>
        </w:rPr>
        <w:t xml:space="preserve">838192 </w:t>
      </w:r>
    </w:p>
    <w:p w:rsidR="007179F2" w:rsidRPr="00AF4436" w:rsidRDefault="007179F2" w:rsidP="00AF4436">
      <w:pPr>
        <w:spacing w:line="480" w:lineRule="auto"/>
        <w:ind w:left="720" w:hanging="720"/>
        <w:rPr>
          <w:sz w:val="25"/>
          <w:szCs w:val="25"/>
        </w:rPr>
      </w:pPr>
      <w:r w:rsidRPr="00AF4436">
        <w:rPr>
          <w:sz w:val="25"/>
          <w:szCs w:val="25"/>
        </w:rPr>
        <w:t>Stix, G</w:t>
      </w:r>
      <w:r w:rsidR="006D3C8F" w:rsidRPr="006D3C8F">
        <w:rPr>
          <w:sz w:val="32"/>
          <w:szCs w:val="25"/>
        </w:rPr>
        <w:t>.</w:t>
      </w:r>
      <w:r w:rsidRPr="00AF4436">
        <w:rPr>
          <w:sz w:val="25"/>
          <w:szCs w:val="25"/>
        </w:rPr>
        <w:t xml:space="preserve"> (1991, September)</w:t>
      </w:r>
      <w:r w:rsidR="006D3C8F" w:rsidRPr="006D3C8F">
        <w:rPr>
          <w:sz w:val="32"/>
          <w:szCs w:val="25"/>
        </w:rPr>
        <w:t>.</w:t>
      </w:r>
      <w:r w:rsidRPr="00AF4436">
        <w:rPr>
          <w:sz w:val="25"/>
          <w:szCs w:val="25"/>
        </w:rPr>
        <w:t xml:space="preserve"> Encoding the "Neatness" of Ones and Zeroes</w:t>
      </w:r>
      <w:r w:rsidR="006D3C8F" w:rsidRPr="006D3C8F">
        <w:rPr>
          <w:sz w:val="32"/>
          <w:szCs w:val="25"/>
        </w:rPr>
        <w:t>.</w:t>
      </w:r>
      <w:r w:rsidRPr="00AF4436">
        <w:rPr>
          <w:sz w:val="25"/>
          <w:szCs w:val="25"/>
        </w:rPr>
        <w:t xml:space="preserve"> </w:t>
      </w:r>
      <w:r w:rsidRPr="00AF4436">
        <w:rPr>
          <w:i/>
          <w:iCs/>
          <w:sz w:val="25"/>
          <w:szCs w:val="25"/>
        </w:rPr>
        <w:t>Sci Am Scientific American,</w:t>
      </w:r>
      <w:r w:rsidRPr="00AF4436">
        <w:rPr>
          <w:sz w:val="25"/>
          <w:szCs w:val="25"/>
        </w:rPr>
        <w:t xml:space="preserve"> </w:t>
      </w:r>
      <w:r w:rsidRPr="00AF4436">
        <w:rPr>
          <w:i/>
          <w:iCs/>
          <w:sz w:val="25"/>
          <w:szCs w:val="25"/>
        </w:rPr>
        <w:t>265</w:t>
      </w:r>
      <w:r w:rsidRPr="00AF4436">
        <w:rPr>
          <w:sz w:val="25"/>
          <w:szCs w:val="25"/>
        </w:rPr>
        <w:t>(3), 54-58</w:t>
      </w:r>
      <w:r w:rsidR="006D3C8F" w:rsidRPr="006D3C8F">
        <w:rPr>
          <w:sz w:val="32"/>
          <w:szCs w:val="25"/>
        </w:rPr>
        <w:t>.</w:t>
      </w:r>
      <w:r w:rsidRPr="00AF4436">
        <w:rPr>
          <w:sz w:val="25"/>
          <w:szCs w:val="25"/>
        </w:rPr>
        <w:t xml:space="preserve"> doi:10</w:t>
      </w:r>
      <w:r w:rsidR="006D3C8F" w:rsidRPr="006D3C8F">
        <w:rPr>
          <w:sz w:val="32"/>
          <w:szCs w:val="25"/>
        </w:rPr>
        <w:t>.</w:t>
      </w:r>
      <w:r w:rsidRPr="00AF4436">
        <w:rPr>
          <w:sz w:val="25"/>
          <w:szCs w:val="25"/>
        </w:rPr>
        <w:t xml:space="preserve">1038/scientificamerican0991-54 </w:t>
      </w:r>
    </w:p>
    <w:p w:rsidR="007179F2" w:rsidRPr="00AF4436" w:rsidRDefault="007179F2" w:rsidP="00AF4436">
      <w:pPr>
        <w:spacing w:line="480" w:lineRule="auto"/>
        <w:ind w:left="720" w:hanging="720"/>
        <w:rPr>
          <w:sz w:val="25"/>
          <w:szCs w:val="25"/>
        </w:rPr>
      </w:pPr>
      <w:r w:rsidRPr="00AF4436">
        <w:rPr>
          <w:sz w:val="25"/>
          <w:szCs w:val="25"/>
        </w:rPr>
        <w:t>Wallace, G</w:t>
      </w:r>
      <w:r w:rsidR="006D3C8F" w:rsidRPr="006D3C8F">
        <w:rPr>
          <w:sz w:val="32"/>
          <w:szCs w:val="25"/>
        </w:rPr>
        <w:t>.</w:t>
      </w:r>
      <w:r w:rsidRPr="00AF4436">
        <w:rPr>
          <w:sz w:val="25"/>
          <w:szCs w:val="25"/>
        </w:rPr>
        <w:t xml:space="preserve"> (1992)</w:t>
      </w:r>
      <w:r w:rsidR="006D3C8F" w:rsidRPr="006D3C8F">
        <w:rPr>
          <w:sz w:val="32"/>
          <w:szCs w:val="25"/>
        </w:rPr>
        <w:t>.</w:t>
      </w:r>
      <w:r w:rsidRPr="00AF4436">
        <w:rPr>
          <w:sz w:val="25"/>
          <w:szCs w:val="25"/>
        </w:rPr>
        <w:t xml:space="preserve"> The JPEG still picture compression standard</w:t>
      </w:r>
      <w:r w:rsidR="006D3C8F" w:rsidRPr="006D3C8F">
        <w:rPr>
          <w:sz w:val="32"/>
          <w:szCs w:val="25"/>
        </w:rPr>
        <w:t>.</w:t>
      </w:r>
      <w:r w:rsidRPr="00AF4436">
        <w:rPr>
          <w:sz w:val="25"/>
          <w:szCs w:val="25"/>
        </w:rPr>
        <w:t xml:space="preserve"> </w:t>
      </w:r>
      <w:r w:rsidRPr="00AF4436">
        <w:rPr>
          <w:i/>
          <w:iCs/>
          <w:sz w:val="25"/>
          <w:szCs w:val="25"/>
        </w:rPr>
        <w:t>IEEE Transactions on Consumer Electronics IEEE Trans</w:t>
      </w:r>
      <w:r w:rsidR="006D3C8F" w:rsidRPr="006D3C8F">
        <w:rPr>
          <w:i/>
          <w:iCs/>
          <w:sz w:val="32"/>
          <w:szCs w:val="25"/>
        </w:rPr>
        <w:t>.</w:t>
      </w:r>
      <w:r w:rsidRPr="00AF4436">
        <w:rPr>
          <w:i/>
          <w:iCs/>
          <w:sz w:val="25"/>
          <w:szCs w:val="25"/>
        </w:rPr>
        <w:t xml:space="preserve"> Consumer Electron</w:t>
      </w:r>
      <w:r w:rsidR="006D3C8F" w:rsidRPr="006D3C8F">
        <w:rPr>
          <w:i/>
          <w:iCs/>
          <w:sz w:val="32"/>
          <w:szCs w:val="25"/>
        </w:rPr>
        <w:t>.</w:t>
      </w:r>
      <w:r w:rsidRPr="00AF4436">
        <w:rPr>
          <w:i/>
          <w:iCs/>
          <w:sz w:val="25"/>
          <w:szCs w:val="25"/>
        </w:rPr>
        <w:t>,</w:t>
      </w:r>
      <w:r w:rsidRPr="00AF4436">
        <w:rPr>
          <w:sz w:val="25"/>
          <w:szCs w:val="25"/>
        </w:rPr>
        <w:t xml:space="preserve"> </w:t>
      </w:r>
      <w:r w:rsidRPr="00AF4436">
        <w:rPr>
          <w:i/>
          <w:iCs/>
          <w:sz w:val="25"/>
          <w:szCs w:val="25"/>
        </w:rPr>
        <w:t>38</w:t>
      </w:r>
      <w:r w:rsidRPr="00AF4436">
        <w:rPr>
          <w:sz w:val="25"/>
          <w:szCs w:val="25"/>
        </w:rPr>
        <w:t>(1), Xviii-Xxxiv</w:t>
      </w:r>
      <w:r w:rsidR="006D3C8F" w:rsidRPr="006D3C8F">
        <w:rPr>
          <w:sz w:val="32"/>
          <w:szCs w:val="25"/>
        </w:rPr>
        <w:t>.</w:t>
      </w:r>
      <w:r w:rsidRPr="00AF4436">
        <w:rPr>
          <w:sz w:val="25"/>
          <w:szCs w:val="25"/>
        </w:rPr>
        <w:t xml:space="preserve"> doi:10</w:t>
      </w:r>
      <w:r w:rsidR="006D3C8F" w:rsidRPr="006D3C8F">
        <w:rPr>
          <w:sz w:val="32"/>
          <w:szCs w:val="25"/>
        </w:rPr>
        <w:t>.</w:t>
      </w:r>
      <w:r w:rsidRPr="00AF4436">
        <w:rPr>
          <w:sz w:val="25"/>
          <w:szCs w:val="25"/>
        </w:rPr>
        <w:t>1109/30</w:t>
      </w:r>
      <w:r w:rsidR="006D3C8F" w:rsidRPr="006D3C8F">
        <w:rPr>
          <w:sz w:val="32"/>
          <w:szCs w:val="25"/>
        </w:rPr>
        <w:t>.</w:t>
      </w:r>
      <w:r w:rsidRPr="00AF4436">
        <w:rPr>
          <w:sz w:val="25"/>
          <w:szCs w:val="25"/>
        </w:rPr>
        <w:t xml:space="preserve">125072 </w:t>
      </w:r>
    </w:p>
    <w:p w:rsidR="009A6E21" w:rsidRPr="00AF4436" w:rsidRDefault="007179F2" w:rsidP="00AF4436">
      <w:pPr>
        <w:spacing w:line="480" w:lineRule="auto"/>
        <w:ind w:left="720" w:hanging="720"/>
        <w:rPr>
          <w:sz w:val="25"/>
          <w:szCs w:val="25"/>
        </w:rPr>
      </w:pPr>
      <w:r w:rsidRPr="00AF4436">
        <w:rPr>
          <w:sz w:val="25"/>
          <w:szCs w:val="25"/>
        </w:rPr>
        <w:t>Witten, I</w:t>
      </w:r>
      <w:r w:rsidR="006D3C8F" w:rsidRPr="006D3C8F">
        <w:rPr>
          <w:sz w:val="32"/>
          <w:szCs w:val="25"/>
        </w:rPr>
        <w:t>.</w:t>
      </w:r>
      <w:r w:rsidRPr="00AF4436">
        <w:rPr>
          <w:sz w:val="25"/>
          <w:szCs w:val="25"/>
        </w:rPr>
        <w:t xml:space="preserve"> H</w:t>
      </w:r>
      <w:r w:rsidR="006D3C8F" w:rsidRPr="006D3C8F">
        <w:rPr>
          <w:sz w:val="32"/>
          <w:szCs w:val="25"/>
        </w:rPr>
        <w:t>.</w:t>
      </w:r>
      <w:r w:rsidRPr="00AF4436">
        <w:rPr>
          <w:sz w:val="25"/>
          <w:szCs w:val="25"/>
        </w:rPr>
        <w:t>, Neal, R</w:t>
      </w:r>
      <w:r w:rsidR="006D3C8F" w:rsidRPr="006D3C8F">
        <w:rPr>
          <w:sz w:val="32"/>
          <w:szCs w:val="25"/>
        </w:rPr>
        <w:t>.</w:t>
      </w:r>
      <w:r w:rsidRPr="00AF4436">
        <w:rPr>
          <w:sz w:val="25"/>
          <w:szCs w:val="25"/>
        </w:rPr>
        <w:t xml:space="preserve"> M</w:t>
      </w:r>
      <w:r w:rsidR="006D3C8F" w:rsidRPr="006D3C8F">
        <w:rPr>
          <w:sz w:val="32"/>
          <w:szCs w:val="25"/>
        </w:rPr>
        <w:t>.</w:t>
      </w:r>
      <w:r w:rsidRPr="00AF4436">
        <w:rPr>
          <w:sz w:val="25"/>
          <w:szCs w:val="25"/>
        </w:rPr>
        <w:t>, &amp; Cleary, J</w:t>
      </w:r>
      <w:r w:rsidR="006D3C8F" w:rsidRPr="006D3C8F">
        <w:rPr>
          <w:sz w:val="32"/>
          <w:szCs w:val="25"/>
        </w:rPr>
        <w:t>.</w:t>
      </w:r>
      <w:r w:rsidRPr="00AF4436">
        <w:rPr>
          <w:sz w:val="25"/>
          <w:szCs w:val="25"/>
        </w:rPr>
        <w:t xml:space="preserve"> G</w:t>
      </w:r>
      <w:r w:rsidR="006D3C8F" w:rsidRPr="006D3C8F">
        <w:rPr>
          <w:sz w:val="32"/>
          <w:szCs w:val="25"/>
        </w:rPr>
        <w:t>.</w:t>
      </w:r>
      <w:r w:rsidRPr="00AF4436">
        <w:rPr>
          <w:sz w:val="25"/>
          <w:szCs w:val="25"/>
        </w:rPr>
        <w:t xml:space="preserve"> (1987)</w:t>
      </w:r>
      <w:r w:rsidR="006D3C8F" w:rsidRPr="006D3C8F">
        <w:rPr>
          <w:sz w:val="32"/>
          <w:szCs w:val="25"/>
        </w:rPr>
        <w:t>.</w:t>
      </w:r>
      <w:r w:rsidRPr="00AF4436">
        <w:rPr>
          <w:sz w:val="25"/>
          <w:szCs w:val="25"/>
        </w:rPr>
        <w:t xml:space="preserve"> Arithmetic coding for data compression</w:t>
      </w:r>
      <w:r w:rsidR="006D3C8F" w:rsidRPr="006D3C8F">
        <w:rPr>
          <w:sz w:val="32"/>
          <w:szCs w:val="25"/>
        </w:rPr>
        <w:t>.</w:t>
      </w:r>
      <w:r w:rsidRPr="00AF4436">
        <w:rPr>
          <w:sz w:val="25"/>
          <w:szCs w:val="25"/>
        </w:rPr>
        <w:t xml:space="preserve"> </w:t>
      </w:r>
      <w:r w:rsidRPr="00AF4436">
        <w:rPr>
          <w:i/>
          <w:iCs/>
          <w:sz w:val="25"/>
          <w:szCs w:val="25"/>
        </w:rPr>
        <w:t>Communications of the ACM Commun</w:t>
      </w:r>
      <w:r w:rsidR="006D3C8F" w:rsidRPr="006D3C8F">
        <w:rPr>
          <w:i/>
          <w:iCs/>
          <w:sz w:val="32"/>
          <w:szCs w:val="25"/>
        </w:rPr>
        <w:t>.</w:t>
      </w:r>
      <w:r w:rsidRPr="00AF4436">
        <w:rPr>
          <w:i/>
          <w:iCs/>
          <w:sz w:val="25"/>
          <w:szCs w:val="25"/>
        </w:rPr>
        <w:t xml:space="preserve"> ACM,</w:t>
      </w:r>
      <w:r w:rsidRPr="00AF4436">
        <w:rPr>
          <w:sz w:val="25"/>
          <w:szCs w:val="25"/>
        </w:rPr>
        <w:t xml:space="preserve"> </w:t>
      </w:r>
      <w:r w:rsidRPr="00AF4436">
        <w:rPr>
          <w:i/>
          <w:iCs/>
          <w:sz w:val="25"/>
          <w:szCs w:val="25"/>
        </w:rPr>
        <w:t>30</w:t>
      </w:r>
      <w:r w:rsidRPr="00AF4436">
        <w:rPr>
          <w:sz w:val="25"/>
          <w:szCs w:val="25"/>
        </w:rPr>
        <w:t>(6), 520-540</w:t>
      </w:r>
      <w:r w:rsidR="006D3C8F" w:rsidRPr="006D3C8F">
        <w:rPr>
          <w:sz w:val="32"/>
          <w:szCs w:val="25"/>
        </w:rPr>
        <w:t>.</w:t>
      </w:r>
      <w:r w:rsidRPr="00AF4436">
        <w:rPr>
          <w:sz w:val="25"/>
          <w:szCs w:val="25"/>
        </w:rPr>
        <w:t xml:space="preserve"> doi:10</w:t>
      </w:r>
      <w:r w:rsidR="006D3C8F" w:rsidRPr="006D3C8F">
        <w:rPr>
          <w:sz w:val="32"/>
          <w:szCs w:val="25"/>
        </w:rPr>
        <w:t>.</w:t>
      </w:r>
      <w:r w:rsidRPr="00AF4436">
        <w:rPr>
          <w:sz w:val="25"/>
          <w:szCs w:val="25"/>
        </w:rPr>
        <w:t>1145/214762</w:t>
      </w:r>
      <w:r w:rsidR="006D3C8F" w:rsidRPr="006D3C8F">
        <w:rPr>
          <w:sz w:val="32"/>
          <w:szCs w:val="25"/>
        </w:rPr>
        <w:t>.</w:t>
      </w:r>
      <w:r w:rsidRPr="00AF4436">
        <w:rPr>
          <w:sz w:val="25"/>
          <w:szCs w:val="25"/>
        </w:rPr>
        <w:t xml:space="preserve">214771 </w:t>
      </w:r>
    </w:p>
    <w:sectPr w:rsidR="009A6E21" w:rsidRPr="00AF4436" w:rsidSect="00F03562">
      <w:headerReference w:type="default" r:id="rId7"/>
      <w:headerReference w:type="first" r:id="rId8"/>
      <w:pgSz w:w="12240" w:h="15840" w:code="1"/>
      <w:pgMar w:top="1440" w:right="1440" w:bottom="1440" w:left="1440" w:header="720" w:footer="720" w:gutter="0"/>
      <w:pgNumType w:start="1"/>
      <w:cols w:space="36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BA5" w:rsidRDefault="004A2BA5">
      <w:r>
        <w:separator/>
      </w:r>
    </w:p>
  </w:endnote>
  <w:endnote w:type="continuationSeparator" w:id="0">
    <w:p w:rsidR="004A2BA5" w:rsidRDefault="004A2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BA5" w:rsidRDefault="004A2BA5">
      <w:r>
        <w:separator/>
      </w:r>
    </w:p>
  </w:footnote>
  <w:footnote w:type="continuationSeparator" w:id="0">
    <w:p w:rsidR="004A2BA5" w:rsidRDefault="004A2B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55" w:rsidRPr="00FE5972" w:rsidRDefault="00872C71" w:rsidP="00E4793A">
    <w:pPr>
      <w:pStyle w:val="Header"/>
      <w:tabs>
        <w:tab w:val="clear" w:pos="8640"/>
        <w:tab w:val="right" w:pos="9180"/>
      </w:tabs>
      <w:jc w:val="left"/>
    </w:pPr>
    <w:r>
      <w:t>HUFFMAN CODING: LESS IS MORE</w:t>
    </w:r>
    <w:r w:rsidR="00E4793A">
      <w:tab/>
    </w:r>
    <w:r w:rsidR="00F03562">
      <w:tab/>
    </w:r>
    <w:r w:rsidR="00F03562">
      <w:fldChar w:fldCharType="begin"/>
    </w:r>
    <w:r w:rsidR="00F03562">
      <w:instrText xml:space="preserve"> PAGE   \* MERGEFORMAT </w:instrText>
    </w:r>
    <w:r w:rsidR="00F03562">
      <w:fldChar w:fldCharType="separate"/>
    </w:r>
    <w:r w:rsidR="00623B43">
      <w:rPr>
        <w:noProof/>
      </w:rPr>
      <w:t>9</w:t>
    </w:r>
    <w:r w:rsidR="00F03562">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562" w:rsidRDefault="00623B43" w:rsidP="00623B43">
    <w:pPr>
      <w:pStyle w:val="Header"/>
      <w:jc w:val="left"/>
    </w:pPr>
    <w:r>
      <w:t>HUFFMAN CODING: LESS IS MORE</w:t>
    </w:r>
    <w:r w:rsidR="00F03562">
      <w:tab/>
    </w:r>
    <w:r w:rsidR="00F03562">
      <w:tab/>
    </w:r>
    <w:r w:rsidR="00F03562">
      <w:fldChar w:fldCharType="begin"/>
    </w:r>
    <w:r w:rsidR="00F03562">
      <w:instrText xml:space="preserve"> PAGE   \* MERGEFORMAT </w:instrText>
    </w:r>
    <w:r w:rsidR="00F03562">
      <w:fldChar w:fldCharType="separate"/>
    </w:r>
    <w:r>
      <w:rPr>
        <w:noProof/>
      </w:rPr>
      <w:t>1</w:t>
    </w:r>
    <w:r w:rsidR="00F03562">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A49"/>
    <w:rsid w:val="000002E1"/>
    <w:rsid w:val="00001269"/>
    <w:rsid w:val="00002EB9"/>
    <w:rsid w:val="00003CCF"/>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645A"/>
    <w:rsid w:val="00026481"/>
    <w:rsid w:val="000265A8"/>
    <w:rsid w:val="00026C30"/>
    <w:rsid w:val="00026CAC"/>
    <w:rsid w:val="0002767D"/>
    <w:rsid w:val="000327EB"/>
    <w:rsid w:val="000331EA"/>
    <w:rsid w:val="0003571B"/>
    <w:rsid w:val="000411C3"/>
    <w:rsid w:val="00043F08"/>
    <w:rsid w:val="0004592C"/>
    <w:rsid w:val="00052138"/>
    <w:rsid w:val="00052561"/>
    <w:rsid w:val="000535A0"/>
    <w:rsid w:val="00056C46"/>
    <w:rsid w:val="000610F6"/>
    <w:rsid w:val="00061408"/>
    <w:rsid w:val="00063CA7"/>
    <w:rsid w:val="00064B71"/>
    <w:rsid w:val="000665A5"/>
    <w:rsid w:val="00076059"/>
    <w:rsid w:val="00077B50"/>
    <w:rsid w:val="0008199D"/>
    <w:rsid w:val="000851DF"/>
    <w:rsid w:val="0008574C"/>
    <w:rsid w:val="00086A66"/>
    <w:rsid w:val="00090456"/>
    <w:rsid w:val="000913C7"/>
    <w:rsid w:val="000929F2"/>
    <w:rsid w:val="00093DB8"/>
    <w:rsid w:val="000A0B24"/>
    <w:rsid w:val="000A2218"/>
    <w:rsid w:val="000A2333"/>
    <w:rsid w:val="000A5493"/>
    <w:rsid w:val="000A65AD"/>
    <w:rsid w:val="000A758E"/>
    <w:rsid w:val="000A79C7"/>
    <w:rsid w:val="000B11AE"/>
    <w:rsid w:val="000B2A52"/>
    <w:rsid w:val="000B33A3"/>
    <w:rsid w:val="000B3501"/>
    <w:rsid w:val="000B5F1D"/>
    <w:rsid w:val="000B77FE"/>
    <w:rsid w:val="000B7CB4"/>
    <w:rsid w:val="000C04EB"/>
    <w:rsid w:val="000C115A"/>
    <w:rsid w:val="000C124F"/>
    <w:rsid w:val="000C2C07"/>
    <w:rsid w:val="000C31A2"/>
    <w:rsid w:val="000C3747"/>
    <w:rsid w:val="000C5AEE"/>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DC7"/>
    <w:rsid w:val="000F0F2D"/>
    <w:rsid w:val="000F1263"/>
    <w:rsid w:val="000F12CA"/>
    <w:rsid w:val="000F2A00"/>
    <w:rsid w:val="000F408A"/>
    <w:rsid w:val="000F6486"/>
    <w:rsid w:val="000F7D6C"/>
    <w:rsid w:val="00100F82"/>
    <w:rsid w:val="00101E02"/>
    <w:rsid w:val="00103739"/>
    <w:rsid w:val="00103B78"/>
    <w:rsid w:val="00106BB9"/>
    <w:rsid w:val="00107D22"/>
    <w:rsid w:val="001109EB"/>
    <w:rsid w:val="001113C6"/>
    <w:rsid w:val="00112302"/>
    <w:rsid w:val="00112D95"/>
    <w:rsid w:val="00113B4E"/>
    <w:rsid w:val="00114CA5"/>
    <w:rsid w:val="00117B5A"/>
    <w:rsid w:val="00117E29"/>
    <w:rsid w:val="00121B14"/>
    <w:rsid w:val="00124975"/>
    <w:rsid w:val="001249A9"/>
    <w:rsid w:val="00125105"/>
    <w:rsid w:val="00130FA6"/>
    <w:rsid w:val="00131AF3"/>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12D9"/>
    <w:rsid w:val="00152E8A"/>
    <w:rsid w:val="00153E3E"/>
    <w:rsid w:val="001572DD"/>
    <w:rsid w:val="001578B5"/>
    <w:rsid w:val="00157DAB"/>
    <w:rsid w:val="001623C9"/>
    <w:rsid w:val="00165A5E"/>
    <w:rsid w:val="00166938"/>
    <w:rsid w:val="00167262"/>
    <w:rsid w:val="001715B7"/>
    <w:rsid w:val="001715E3"/>
    <w:rsid w:val="0017474F"/>
    <w:rsid w:val="00175471"/>
    <w:rsid w:val="001803B2"/>
    <w:rsid w:val="00181B36"/>
    <w:rsid w:val="00182B1A"/>
    <w:rsid w:val="001833CD"/>
    <w:rsid w:val="001835CE"/>
    <w:rsid w:val="001848E3"/>
    <w:rsid w:val="00187562"/>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E88"/>
    <w:rsid w:val="001B2E53"/>
    <w:rsid w:val="001B7D89"/>
    <w:rsid w:val="001C038F"/>
    <w:rsid w:val="001C08B6"/>
    <w:rsid w:val="001C17BB"/>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EE1"/>
    <w:rsid w:val="0020243E"/>
    <w:rsid w:val="00202460"/>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3100B"/>
    <w:rsid w:val="00231746"/>
    <w:rsid w:val="0023334D"/>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33CA"/>
    <w:rsid w:val="00293CF6"/>
    <w:rsid w:val="00294C41"/>
    <w:rsid w:val="002A041C"/>
    <w:rsid w:val="002A11E1"/>
    <w:rsid w:val="002A2EC2"/>
    <w:rsid w:val="002A725D"/>
    <w:rsid w:val="002B0649"/>
    <w:rsid w:val="002B1B41"/>
    <w:rsid w:val="002B320A"/>
    <w:rsid w:val="002B3949"/>
    <w:rsid w:val="002B3D38"/>
    <w:rsid w:val="002B4D32"/>
    <w:rsid w:val="002B5A2C"/>
    <w:rsid w:val="002C00D0"/>
    <w:rsid w:val="002C1124"/>
    <w:rsid w:val="002C35F3"/>
    <w:rsid w:val="002C5F03"/>
    <w:rsid w:val="002C6D60"/>
    <w:rsid w:val="002D3056"/>
    <w:rsid w:val="002D5280"/>
    <w:rsid w:val="002D552D"/>
    <w:rsid w:val="002D66CA"/>
    <w:rsid w:val="002D6DE4"/>
    <w:rsid w:val="002D7AEB"/>
    <w:rsid w:val="002E01E5"/>
    <w:rsid w:val="002E0D4D"/>
    <w:rsid w:val="002E1190"/>
    <w:rsid w:val="002E1AD8"/>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23AB"/>
    <w:rsid w:val="00324A2F"/>
    <w:rsid w:val="00324D9E"/>
    <w:rsid w:val="00326981"/>
    <w:rsid w:val="00326C10"/>
    <w:rsid w:val="00332E10"/>
    <w:rsid w:val="003340A6"/>
    <w:rsid w:val="00334CA1"/>
    <w:rsid w:val="00335D5C"/>
    <w:rsid w:val="0034275B"/>
    <w:rsid w:val="00343171"/>
    <w:rsid w:val="00344479"/>
    <w:rsid w:val="00346774"/>
    <w:rsid w:val="00346B0B"/>
    <w:rsid w:val="00346FFB"/>
    <w:rsid w:val="003502FF"/>
    <w:rsid w:val="00352654"/>
    <w:rsid w:val="003542B0"/>
    <w:rsid w:val="0035558F"/>
    <w:rsid w:val="00356EB2"/>
    <w:rsid w:val="00356FF4"/>
    <w:rsid w:val="003628A5"/>
    <w:rsid w:val="00362DFC"/>
    <w:rsid w:val="00366F9E"/>
    <w:rsid w:val="00367B3F"/>
    <w:rsid w:val="003702A9"/>
    <w:rsid w:val="00371A20"/>
    <w:rsid w:val="0037229A"/>
    <w:rsid w:val="00372CC2"/>
    <w:rsid w:val="003750A7"/>
    <w:rsid w:val="0038008F"/>
    <w:rsid w:val="0038042A"/>
    <w:rsid w:val="003806B8"/>
    <w:rsid w:val="00380EB2"/>
    <w:rsid w:val="003917AD"/>
    <w:rsid w:val="00391D6D"/>
    <w:rsid w:val="003924A1"/>
    <w:rsid w:val="00393FF1"/>
    <w:rsid w:val="0039727B"/>
    <w:rsid w:val="003A0E64"/>
    <w:rsid w:val="003A7ACD"/>
    <w:rsid w:val="003A7D29"/>
    <w:rsid w:val="003B055E"/>
    <w:rsid w:val="003B5070"/>
    <w:rsid w:val="003B5392"/>
    <w:rsid w:val="003B5541"/>
    <w:rsid w:val="003B5842"/>
    <w:rsid w:val="003B72E2"/>
    <w:rsid w:val="003B740E"/>
    <w:rsid w:val="003C1D1D"/>
    <w:rsid w:val="003C5FF2"/>
    <w:rsid w:val="003C66FB"/>
    <w:rsid w:val="003D120A"/>
    <w:rsid w:val="003D191B"/>
    <w:rsid w:val="003D290F"/>
    <w:rsid w:val="003D3DA9"/>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1964"/>
    <w:rsid w:val="0040350B"/>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066E"/>
    <w:rsid w:val="004737A4"/>
    <w:rsid w:val="00475E2F"/>
    <w:rsid w:val="004760B1"/>
    <w:rsid w:val="00477D15"/>
    <w:rsid w:val="00477E50"/>
    <w:rsid w:val="00480792"/>
    <w:rsid w:val="0048186E"/>
    <w:rsid w:val="004821B0"/>
    <w:rsid w:val="00482BF1"/>
    <w:rsid w:val="0048414B"/>
    <w:rsid w:val="004854AF"/>
    <w:rsid w:val="004860DD"/>
    <w:rsid w:val="00486FAC"/>
    <w:rsid w:val="00487FCF"/>
    <w:rsid w:val="00491993"/>
    <w:rsid w:val="004929A8"/>
    <w:rsid w:val="00494112"/>
    <w:rsid w:val="00495ED5"/>
    <w:rsid w:val="004A097B"/>
    <w:rsid w:val="004A296E"/>
    <w:rsid w:val="004A2BA5"/>
    <w:rsid w:val="004A399E"/>
    <w:rsid w:val="004A448A"/>
    <w:rsid w:val="004A7F44"/>
    <w:rsid w:val="004B0094"/>
    <w:rsid w:val="004B01B5"/>
    <w:rsid w:val="004B0B4F"/>
    <w:rsid w:val="004B200A"/>
    <w:rsid w:val="004B3A0B"/>
    <w:rsid w:val="004B4007"/>
    <w:rsid w:val="004B7111"/>
    <w:rsid w:val="004C1529"/>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F1549"/>
    <w:rsid w:val="004F205E"/>
    <w:rsid w:val="004F75DD"/>
    <w:rsid w:val="005003AC"/>
    <w:rsid w:val="005012DC"/>
    <w:rsid w:val="00501549"/>
    <w:rsid w:val="00501EE0"/>
    <w:rsid w:val="00503551"/>
    <w:rsid w:val="00504F0F"/>
    <w:rsid w:val="00506E31"/>
    <w:rsid w:val="0050751E"/>
    <w:rsid w:val="00507C88"/>
    <w:rsid w:val="005127F1"/>
    <w:rsid w:val="00513E19"/>
    <w:rsid w:val="005157B6"/>
    <w:rsid w:val="005207DF"/>
    <w:rsid w:val="00520BCB"/>
    <w:rsid w:val="005210E1"/>
    <w:rsid w:val="00522F4F"/>
    <w:rsid w:val="00526C8A"/>
    <w:rsid w:val="0052716B"/>
    <w:rsid w:val="0053010D"/>
    <w:rsid w:val="005303CE"/>
    <w:rsid w:val="00530C06"/>
    <w:rsid w:val="00534783"/>
    <w:rsid w:val="00535335"/>
    <w:rsid w:val="00535724"/>
    <w:rsid w:val="005357DC"/>
    <w:rsid w:val="00536114"/>
    <w:rsid w:val="005367B0"/>
    <w:rsid w:val="00536F46"/>
    <w:rsid w:val="0053775F"/>
    <w:rsid w:val="00542923"/>
    <w:rsid w:val="00542C2B"/>
    <w:rsid w:val="005433B8"/>
    <w:rsid w:val="00544CC2"/>
    <w:rsid w:val="005451B2"/>
    <w:rsid w:val="00545442"/>
    <w:rsid w:val="00550051"/>
    <w:rsid w:val="0055012B"/>
    <w:rsid w:val="00551078"/>
    <w:rsid w:val="00551EDF"/>
    <w:rsid w:val="005527C6"/>
    <w:rsid w:val="00553D6C"/>
    <w:rsid w:val="00553F3F"/>
    <w:rsid w:val="00556798"/>
    <w:rsid w:val="005574F6"/>
    <w:rsid w:val="005615A4"/>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6AB0"/>
    <w:rsid w:val="005A082F"/>
    <w:rsid w:val="005A0C01"/>
    <w:rsid w:val="005A1102"/>
    <w:rsid w:val="005A1C16"/>
    <w:rsid w:val="005A4A81"/>
    <w:rsid w:val="005A4B8E"/>
    <w:rsid w:val="005A54BB"/>
    <w:rsid w:val="005A7210"/>
    <w:rsid w:val="005A725A"/>
    <w:rsid w:val="005A7777"/>
    <w:rsid w:val="005B1775"/>
    <w:rsid w:val="005B1C63"/>
    <w:rsid w:val="005B263F"/>
    <w:rsid w:val="005B3C00"/>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FA"/>
    <w:rsid w:val="005E2670"/>
    <w:rsid w:val="005E3E8A"/>
    <w:rsid w:val="005E3F16"/>
    <w:rsid w:val="005E6C90"/>
    <w:rsid w:val="005F0D7E"/>
    <w:rsid w:val="005F1FC7"/>
    <w:rsid w:val="00602551"/>
    <w:rsid w:val="00605D65"/>
    <w:rsid w:val="0060726A"/>
    <w:rsid w:val="00607392"/>
    <w:rsid w:val="006073BF"/>
    <w:rsid w:val="00610A54"/>
    <w:rsid w:val="006113C1"/>
    <w:rsid w:val="00612ABA"/>
    <w:rsid w:val="00617A3B"/>
    <w:rsid w:val="00620AE6"/>
    <w:rsid w:val="00621CB6"/>
    <w:rsid w:val="00621CF4"/>
    <w:rsid w:val="00623B43"/>
    <w:rsid w:val="00625146"/>
    <w:rsid w:val="006262CA"/>
    <w:rsid w:val="00627213"/>
    <w:rsid w:val="00633C5B"/>
    <w:rsid w:val="0063653E"/>
    <w:rsid w:val="00641603"/>
    <w:rsid w:val="00642752"/>
    <w:rsid w:val="00642908"/>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34B7"/>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A142E"/>
    <w:rsid w:val="006A7153"/>
    <w:rsid w:val="006A71E3"/>
    <w:rsid w:val="006B0803"/>
    <w:rsid w:val="006B3206"/>
    <w:rsid w:val="006B34CA"/>
    <w:rsid w:val="006C0016"/>
    <w:rsid w:val="006C0422"/>
    <w:rsid w:val="006C1351"/>
    <w:rsid w:val="006C28E5"/>
    <w:rsid w:val="006C4292"/>
    <w:rsid w:val="006C5924"/>
    <w:rsid w:val="006C7DCF"/>
    <w:rsid w:val="006D109C"/>
    <w:rsid w:val="006D22D2"/>
    <w:rsid w:val="006D2757"/>
    <w:rsid w:val="006D2869"/>
    <w:rsid w:val="006D3C8F"/>
    <w:rsid w:val="006D59FE"/>
    <w:rsid w:val="006D6794"/>
    <w:rsid w:val="006D7C12"/>
    <w:rsid w:val="006D7EAC"/>
    <w:rsid w:val="006E24FA"/>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179F2"/>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B2A"/>
    <w:rsid w:val="00746248"/>
    <w:rsid w:val="00750EBB"/>
    <w:rsid w:val="00750F1B"/>
    <w:rsid w:val="00751B73"/>
    <w:rsid w:val="007533E0"/>
    <w:rsid w:val="00753AC0"/>
    <w:rsid w:val="00754A39"/>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8787B"/>
    <w:rsid w:val="007913A4"/>
    <w:rsid w:val="007931E8"/>
    <w:rsid w:val="007950C4"/>
    <w:rsid w:val="00795D67"/>
    <w:rsid w:val="007A1644"/>
    <w:rsid w:val="007A2DA1"/>
    <w:rsid w:val="007A41D5"/>
    <w:rsid w:val="007A4E8D"/>
    <w:rsid w:val="007A5727"/>
    <w:rsid w:val="007B0EE4"/>
    <w:rsid w:val="007B16A5"/>
    <w:rsid w:val="007B1C99"/>
    <w:rsid w:val="007B404C"/>
    <w:rsid w:val="007B4889"/>
    <w:rsid w:val="007B4930"/>
    <w:rsid w:val="007B6ED5"/>
    <w:rsid w:val="007C0F28"/>
    <w:rsid w:val="007C1B67"/>
    <w:rsid w:val="007C45B2"/>
    <w:rsid w:val="007D29AE"/>
    <w:rsid w:val="007D6BF4"/>
    <w:rsid w:val="007D79DD"/>
    <w:rsid w:val="007D7C02"/>
    <w:rsid w:val="007E58B3"/>
    <w:rsid w:val="007E5D0D"/>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609A"/>
    <w:rsid w:val="0083702B"/>
    <w:rsid w:val="00841408"/>
    <w:rsid w:val="00842E3B"/>
    <w:rsid w:val="00851A78"/>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72AC5"/>
    <w:rsid w:val="00872C71"/>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1A49"/>
    <w:rsid w:val="00894764"/>
    <w:rsid w:val="00894AFD"/>
    <w:rsid w:val="00896C93"/>
    <w:rsid w:val="00897090"/>
    <w:rsid w:val="008A120C"/>
    <w:rsid w:val="008A1980"/>
    <w:rsid w:val="008A1CF8"/>
    <w:rsid w:val="008A2FFC"/>
    <w:rsid w:val="008A320E"/>
    <w:rsid w:val="008A35C8"/>
    <w:rsid w:val="008A5B20"/>
    <w:rsid w:val="008A62C8"/>
    <w:rsid w:val="008A63A8"/>
    <w:rsid w:val="008A67DB"/>
    <w:rsid w:val="008A7038"/>
    <w:rsid w:val="008A7D3F"/>
    <w:rsid w:val="008B1695"/>
    <w:rsid w:val="008B198C"/>
    <w:rsid w:val="008B3098"/>
    <w:rsid w:val="008B4392"/>
    <w:rsid w:val="008C1D97"/>
    <w:rsid w:val="008C22D1"/>
    <w:rsid w:val="008C7329"/>
    <w:rsid w:val="008D059A"/>
    <w:rsid w:val="008D2850"/>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6B8A"/>
    <w:rsid w:val="00917420"/>
    <w:rsid w:val="00917956"/>
    <w:rsid w:val="00920767"/>
    <w:rsid w:val="00923BB9"/>
    <w:rsid w:val="00924380"/>
    <w:rsid w:val="00930D61"/>
    <w:rsid w:val="0093132A"/>
    <w:rsid w:val="009332F0"/>
    <w:rsid w:val="00933480"/>
    <w:rsid w:val="009341E1"/>
    <w:rsid w:val="009355E3"/>
    <w:rsid w:val="00936492"/>
    <w:rsid w:val="009366A2"/>
    <w:rsid w:val="009431EF"/>
    <w:rsid w:val="0094498E"/>
    <w:rsid w:val="00944FA1"/>
    <w:rsid w:val="00947D07"/>
    <w:rsid w:val="00947D1A"/>
    <w:rsid w:val="0095042D"/>
    <w:rsid w:val="009519EB"/>
    <w:rsid w:val="00954AF5"/>
    <w:rsid w:val="00955333"/>
    <w:rsid w:val="00960969"/>
    <w:rsid w:val="00963B79"/>
    <w:rsid w:val="0096411E"/>
    <w:rsid w:val="009647A2"/>
    <w:rsid w:val="00965951"/>
    <w:rsid w:val="009679E5"/>
    <w:rsid w:val="00970167"/>
    <w:rsid w:val="009706B9"/>
    <w:rsid w:val="009711B3"/>
    <w:rsid w:val="00971BB7"/>
    <w:rsid w:val="009726F9"/>
    <w:rsid w:val="0097786B"/>
    <w:rsid w:val="00980213"/>
    <w:rsid w:val="00980B34"/>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A6E21"/>
    <w:rsid w:val="009B4CFB"/>
    <w:rsid w:val="009B6106"/>
    <w:rsid w:val="009B63D5"/>
    <w:rsid w:val="009B7027"/>
    <w:rsid w:val="009C3828"/>
    <w:rsid w:val="009C3C07"/>
    <w:rsid w:val="009C4C9E"/>
    <w:rsid w:val="009C5D2F"/>
    <w:rsid w:val="009C7B8F"/>
    <w:rsid w:val="009D2590"/>
    <w:rsid w:val="009D2790"/>
    <w:rsid w:val="009D28E1"/>
    <w:rsid w:val="009D29E7"/>
    <w:rsid w:val="009D30E3"/>
    <w:rsid w:val="009D5DCB"/>
    <w:rsid w:val="009E0B9E"/>
    <w:rsid w:val="009E21F4"/>
    <w:rsid w:val="009E4771"/>
    <w:rsid w:val="009E6913"/>
    <w:rsid w:val="009E6AA3"/>
    <w:rsid w:val="009E6DEC"/>
    <w:rsid w:val="009E7210"/>
    <w:rsid w:val="009F0878"/>
    <w:rsid w:val="009F17A2"/>
    <w:rsid w:val="009F22E4"/>
    <w:rsid w:val="009F2339"/>
    <w:rsid w:val="009F2CD3"/>
    <w:rsid w:val="009F54B2"/>
    <w:rsid w:val="009F5B69"/>
    <w:rsid w:val="009F6EF2"/>
    <w:rsid w:val="009F7A05"/>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20105"/>
    <w:rsid w:val="00A203EE"/>
    <w:rsid w:val="00A22690"/>
    <w:rsid w:val="00A2483E"/>
    <w:rsid w:val="00A2640E"/>
    <w:rsid w:val="00A2649A"/>
    <w:rsid w:val="00A27076"/>
    <w:rsid w:val="00A307AE"/>
    <w:rsid w:val="00A34E69"/>
    <w:rsid w:val="00A35037"/>
    <w:rsid w:val="00A37387"/>
    <w:rsid w:val="00A4066F"/>
    <w:rsid w:val="00A41DFB"/>
    <w:rsid w:val="00A433FD"/>
    <w:rsid w:val="00A443BB"/>
    <w:rsid w:val="00A47C5C"/>
    <w:rsid w:val="00A47F53"/>
    <w:rsid w:val="00A47FD7"/>
    <w:rsid w:val="00A50B7D"/>
    <w:rsid w:val="00A51CEC"/>
    <w:rsid w:val="00A52012"/>
    <w:rsid w:val="00A5213C"/>
    <w:rsid w:val="00A53D2D"/>
    <w:rsid w:val="00A555DD"/>
    <w:rsid w:val="00A55C53"/>
    <w:rsid w:val="00A5607B"/>
    <w:rsid w:val="00A56E62"/>
    <w:rsid w:val="00A61731"/>
    <w:rsid w:val="00A61E30"/>
    <w:rsid w:val="00A629D5"/>
    <w:rsid w:val="00A6772F"/>
    <w:rsid w:val="00A70A27"/>
    <w:rsid w:val="00A7103E"/>
    <w:rsid w:val="00A7113E"/>
    <w:rsid w:val="00A714B4"/>
    <w:rsid w:val="00A743B0"/>
    <w:rsid w:val="00A759B9"/>
    <w:rsid w:val="00A75E49"/>
    <w:rsid w:val="00A76720"/>
    <w:rsid w:val="00A7759F"/>
    <w:rsid w:val="00A83176"/>
    <w:rsid w:val="00A84D11"/>
    <w:rsid w:val="00A9189D"/>
    <w:rsid w:val="00A930F3"/>
    <w:rsid w:val="00A97A2E"/>
    <w:rsid w:val="00A97E70"/>
    <w:rsid w:val="00AA1D80"/>
    <w:rsid w:val="00AA3298"/>
    <w:rsid w:val="00AA4384"/>
    <w:rsid w:val="00AA505A"/>
    <w:rsid w:val="00AA6084"/>
    <w:rsid w:val="00AA78BC"/>
    <w:rsid w:val="00AB1BCC"/>
    <w:rsid w:val="00AB1E99"/>
    <w:rsid w:val="00AB42AC"/>
    <w:rsid w:val="00AC32BD"/>
    <w:rsid w:val="00AC6D6C"/>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436"/>
    <w:rsid w:val="00AF4D07"/>
    <w:rsid w:val="00AF653D"/>
    <w:rsid w:val="00AF66EF"/>
    <w:rsid w:val="00AF793C"/>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AAE"/>
    <w:rsid w:val="00B211A7"/>
    <w:rsid w:val="00B21CC8"/>
    <w:rsid w:val="00B23148"/>
    <w:rsid w:val="00B236A1"/>
    <w:rsid w:val="00B242A0"/>
    <w:rsid w:val="00B24467"/>
    <w:rsid w:val="00B25E86"/>
    <w:rsid w:val="00B271C3"/>
    <w:rsid w:val="00B27DCF"/>
    <w:rsid w:val="00B3082B"/>
    <w:rsid w:val="00B3106E"/>
    <w:rsid w:val="00B33B08"/>
    <w:rsid w:val="00B34ADC"/>
    <w:rsid w:val="00B357E9"/>
    <w:rsid w:val="00B35B08"/>
    <w:rsid w:val="00B369FE"/>
    <w:rsid w:val="00B40743"/>
    <w:rsid w:val="00B40A8D"/>
    <w:rsid w:val="00B40D6F"/>
    <w:rsid w:val="00B43A30"/>
    <w:rsid w:val="00B44C7A"/>
    <w:rsid w:val="00B45279"/>
    <w:rsid w:val="00B512E8"/>
    <w:rsid w:val="00B532F2"/>
    <w:rsid w:val="00B53950"/>
    <w:rsid w:val="00B53B9F"/>
    <w:rsid w:val="00B56085"/>
    <w:rsid w:val="00B56529"/>
    <w:rsid w:val="00B56B93"/>
    <w:rsid w:val="00B6305E"/>
    <w:rsid w:val="00B63E5C"/>
    <w:rsid w:val="00B707EC"/>
    <w:rsid w:val="00B744E4"/>
    <w:rsid w:val="00B76CE0"/>
    <w:rsid w:val="00B77CC8"/>
    <w:rsid w:val="00B8059F"/>
    <w:rsid w:val="00B8166B"/>
    <w:rsid w:val="00B83003"/>
    <w:rsid w:val="00B83748"/>
    <w:rsid w:val="00B872E5"/>
    <w:rsid w:val="00B9076C"/>
    <w:rsid w:val="00B90B15"/>
    <w:rsid w:val="00B946C2"/>
    <w:rsid w:val="00BA0DB8"/>
    <w:rsid w:val="00BA13BE"/>
    <w:rsid w:val="00BA49A4"/>
    <w:rsid w:val="00BB1CB2"/>
    <w:rsid w:val="00BB4FAF"/>
    <w:rsid w:val="00BB5EEB"/>
    <w:rsid w:val="00BB7BAD"/>
    <w:rsid w:val="00BC0558"/>
    <w:rsid w:val="00BC0DCF"/>
    <w:rsid w:val="00BC115F"/>
    <w:rsid w:val="00BC2F47"/>
    <w:rsid w:val="00BC373F"/>
    <w:rsid w:val="00BC3A95"/>
    <w:rsid w:val="00BC5F0B"/>
    <w:rsid w:val="00BC6C48"/>
    <w:rsid w:val="00BC6CC2"/>
    <w:rsid w:val="00BC73CD"/>
    <w:rsid w:val="00BC7C33"/>
    <w:rsid w:val="00BD02A2"/>
    <w:rsid w:val="00BD0552"/>
    <w:rsid w:val="00BD0AB8"/>
    <w:rsid w:val="00BD3E05"/>
    <w:rsid w:val="00BD50E7"/>
    <w:rsid w:val="00BD6E77"/>
    <w:rsid w:val="00BE1581"/>
    <w:rsid w:val="00BE1B43"/>
    <w:rsid w:val="00BE1D6E"/>
    <w:rsid w:val="00BE300D"/>
    <w:rsid w:val="00BE3DF2"/>
    <w:rsid w:val="00BE422F"/>
    <w:rsid w:val="00BF2D31"/>
    <w:rsid w:val="00BF4A5F"/>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50501"/>
    <w:rsid w:val="00C51F4E"/>
    <w:rsid w:val="00C62016"/>
    <w:rsid w:val="00C63D98"/>
    <w:rsid w:val="00C64E9F"/>
    <w:rsid w:val="00C65159"/>
    <w:rsid w:val="00C657EF"/>
    <w:rsid w:val="00C6639E"/>
    <w:rsid w:val="00C67CEB"/>
    <w:rsid w:val="00C727F8"/>
    <w:rsid w:val="00C728C9"/>
    <w:rsid w:val="00C73EB2"/>
    <w:rsid w:val="00C740C8"/>
    <w:rsid w:val="00C741ED"/>
    <w:rsid w:val="00C7558C"/>
    <w:rsid w:val="00C758A6"/>
    <w:rsid w:val="00C766CC"/>
    <w:rsid w:val="00C76E16"/>
    <w:rsid w:val="00C77627"/>
    <w:rsid w:val="00C82188"/>
    <w:rsid w:val="00C82342"/>
    <w:rsid w:val="00C828BE"/>
    <w:rsid w:val="00C83152"/>
    <w:rsid w:val="00C866AC"/>
    <w:rsid w:val="00C866DC"/>
    <w:rsid w:val="00C90CF9"/>
    <w:rsid w:val="00C921B1"/>
    <w:rsid w:val="00C9441C"/>
    <w:rsid w:val="00C9490E"/>
    <w:rsid w:val="00C96066"/>
    <w:rsid w:val="00C9684E"/>
    <w:rsid w:val="00CA1C67"/>
    <w:rsid w:val="00CA2484"/>
    <w:rsid w:val="00CA27FA"/>
    <w:rsid w:val="00CA3CCD"/>
    <w:rsid w:val="00CA4CDE"/>
    <w:rsid w:val="00CA5AEE"/>
    <w:rsid w:val="00CA77C5"/>
    <w:rsid w:val="00CB0CA7"/>
    <w:rsid w:val="00CB1A9C"/>
    <w:rsid w:val="00CB2920"/>
    <w:rsid w:val="00CB3707"/>
    <w:rsid w:val="00CB5C2A"/>
    <w:rsid w:val="00CB6ACD"/>
    <w:rsid w:val="00CC0AAD"/>
    <w:rsid w:val="00CC0FA5"/>
    <w:rsid w:val="00CC3BD8"/>
    <w:rsid w:val="00CC3DF4"/>
    <w:rsid w:val="00CC4EBF"/>
    <w:rsid w:val="00CD01C4"/>
    <w:rsid w:val="00CD1AB7"/>
    <w:rsid w:val="00CD23B8"/>
    <w:rsid w:val="00CD26DD"/>
    <w:rsid w:val="00CD2C69"/>
    <w:rsid w:val="00CD2E1F"/>
    <w:rsid w:val="00CD3BA0"/>
    <w:rsid w:val="00CD5933"/>
    <w:rsid w:val="00CE284A"/>
    <w:rsid w:val="00CE4494"/>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0700F"/>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72B6"/>
    <w:rsid w:val="00D27A3A"/>
    <w:rsid w:val="00D27F78"/>
    <w:rsid w:val="00D30073"/>
    <w:rsid w:val="00D3440D"/>
    <w:rsid w:val="00D34686"/>
    <w:rsid w:val="00D360AB"/>
    <w:rsid w:val="00D36440"/>
    <w:rsid w:val="00D371B7"/>
    <w:rsid w:val="00D374A4"/>
    <w:rsid w:val="00D377A3"/>
    <w:rsid w:val="00D37925"/>
    <w:rsid w:val="00D402E6"/>
    <w:rsid w:val="00D40D2F"/>
    <w:rsid w:val="00D430D9"/>
    <w:rsid w:val="00D476D3"/>
    <w:rsid w:val="00D50E04"/>
    <w:rsid w:val="00D541DA"/>
    <w:rsid w:val="00D61683"/>
    <w:rsid w:val="00D61D1B"/>
    <w:rsid w:val="00D6543D"/>
    <w:rsid w:val="00D655E7"/>
    <w:rsid w:val="00D65DEE"/>
    <w:rsid w:val="00D66B60"/>
    <w:rsid w:val="00D7278D"/>
    <w:rsid w:val="00D74A48"/>
    <w:rsid w:val="00D75421"/>
    <w:rsid w:val="00D75D4F"/>
    <w:rsid w:val="00D77BD2"/>
    <w:rsid w:val="00D80029"/>
    <w:rsid w:val="00D8012B"/>
    <w:rsid w:val="00D80A94"/>
    <w:rsid w:val="00D80ABA"/>
    <w:rsid w:val="00D80FE2"/>
    <w:rsid w:val="00D8133F"/>
    <w:rsid w:val="00D81E44"/>
    <w:rsid w:val="00D82D52"/>
    <w:rsid w:val="00D873E1"/>
    <w:rsid w:val="00D87E7D"/>
    <w:rsid w:val="00D916DC"/>
    <w:rsid w:val="00D91DAE"/>
    <w:rsid w:val="00D92A29"/>
    <w:rsid w:val="00D9581E"/>
    <w:rsid w:val="00DA358B"/>
    <w:rsid w:val="00DA513D"/>
    <w:rsid w:val="00DB1E93"/>
    <w:rsid w:val="00DB1F76"/>
    <w:rsid w:val="00DB21FC"/>
    <w:rsid w:val="00DB3124"/>
    <w:rsid w:val="00DC4DCB"/>
    <w:rsid w:val="00DD0AE0"/>
    <w:rsid w:val="00DD0D45"/>
    <w:rsid w:val="00DD2D30"/>
    <w:rsid w:val="00DD367E"/>
    <w:rsid w:val="00DD3E28"/>
    <w:rsid w:val="00DD4825"/>
    <w:rsid w:val="00DD68D3"/>
    <w:rsid w:val="00DE19A3"/>
    <w:rsid w:val="00DE2F75"/>
    <w:rsid w:val="00DE3040"/>
    <w:rsid w:val="00DE5993"/>
    <w:rsid w:val="00DE6E0D"/>
    <w:rsid w:val="00DE7980"/>
    <w:rsid w:val="00DF514B"/>
    <w:rsid w:val="00DF5887"/>
    <w:rsid w:val="00DF5A86"/>
    <w:rsid w:val="00E00189"/>
    <w:rsid w:val="00E010F8"/>
    <w:rsid w:val="00E0263D"/>
    <w:rsid w:val="00E042DB"/>
    <w:rsid w:val="00E04639"/>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464"/>
    <w:rsid w:val="00E34D15"/>
    <w:rsid w:val="00E35AC9"/>
    <w:rsid w:val="00E360C1"/>
    <w:rsid w:val="00E378FB"/>
    <w:rsid w:val="00E37C06"/>
    <w:rsid w:val="00E43FA6"/>
    <w:rsid w:val="00E45E92"/>
    <w:rsid w:val="00E46621"/>
    <w:rsid w:val="00E46ADE"/>
    <w:rsid w:val="00E4793A"/>
    <w:rsid w:val="00E5131B"/>
    <w:rsid w:val="00E518F8"/>
    <w:rsid w:val="00E51F1C"/>
    <w:rsid w:val="00E530E0"/>
    <w:rsid w:val="00E54138"/>
    <w:rsid w:val="00E55D4C"/>
    <w:rsid w:val="00E62A93"/>
    <w:rsid w:val="00E66945"/>
    <w:rsid w:val="00E704D1"/>
    <w:rsid w:val="00E72212"/>
    <w:rsid w:val="00E754B6"/>
    <w:rsid w:val="00E77160"/>
    <w:rsid w:val="00E77356"/>
    <w:rsid w:val="00E778DD"/>
    <w:rsid w:val="00E81812"/>
    <w:rsid w:val="00E8232D"/>
    <w:rsid w:val="00E829A1"/>
    <w:rsid w:val="00E833A4"/>
    <w:rsid w:val="00E83BE3"/>
    <w:rsid w:val="00E84C30"/>
    <w:rsid w:val="00E84C66"/>
    <w:rsid w:val="00E84FAC"/>
    <w:rsid w:val="00E8697D"/>
    <w:rsid w:val="00E87B0C"/>
    <w:rsid w:val="00E91488"/>
    <w:rsid w:val="00E934FF"/>
    <w:rsid w:val="00E957B3"/>
    <w:rsid w:val="00E96967"/>
    <w:rsid w:val="00E97614"/>
    <w:rsid w:val="00EA7187"/>
    <w:rsid w:val="00EA73A8"/>
    <w:rsid w:val="00EB0396"/>
    <w:rsid w:val="00EB289A"/>
    <w:rsid w:val="00EB5ABB"/>
    <w:rsid w:val="00EC0A43"/>
    <w:rsid w:val="00EC1C03"/>
    <w:rsid w:val="00EC2AD5"/>
    <w:rsid w:val="00EC2BFC"/>
    <w:rsid w:val="00EC2C74"/>
    <w:rsid w:val="00EC3572"/>
    <w:rsid w:val="00EC4648"/>
    <w:rsid w:val="00EC5A83"/>
    <w:rsid w:val="00EC63C1"/>
    <w:rsid w:val="00EC6678"/>
    <w:rsid w:val="00ED08D7"/>
    <w:rsid w:val="00ED26B7"/>
    <w:rsid w:val="00ED3C29"/>
    <w:rsid w:val="00ED4CD2"/>
    <w:rsid w:val="00ED59C1"/>
    <w:rsid w:val="00ED6154"/>
    <w:rsid w:val="00ED7152"/>
    <w:rsid w:val="00ED735C"/>
    <w:rsid w:val="00ED782D"/>
    <w:rsid w:val="00EE0689"/>
    <w:rsid w:val="00EE60D2"/>
    <w:rsid w:val="00EE6BA4"/>
    <w:rsid w:val="00EE731D"/>
    <w:rsid w:val="00EF0D07"/>
    <w:rsid w:val="00EF48DD"/>
    <w:rsid w:val="00F00A52"/>
    <w:rsid w:val="00F0107E"/>
    <w:rsid w:val="00F029B1"/>
    <w:rsid w:val="00F032CF"/>
    <w:rsid w:val="00F03562"/>
    <w:rsid w:val="00F0362A"/>
    <w:rsid w:val="00F044FB"/>
    <w:rsid w:val="00F04C65"/>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41A0"/>
    <w:rsid w:val="00F34DA3"/>
    <w:rsid w:val="00F378B3"/>
    <w:rsid w:val="00F37B8E"/>
    <w:rsid w:val="00F4076B"/>
    <w:rsid w:val="00F41340"/>
    <w:rsid w:val="00F41388"/>
    <w:rsid w:val="00F416CE"/>
    <w:rsid w:val="00F41EBA"/>
    <w:rsid w:val="00F44B26"/>
    <w:rsid w:val="00F45FED"/>
    <w:rsid w:val="00F50BBA"/>
    <w:rsid w:val="00F50EF5"/>
    <w:rsid w:val="00F51842"/>
    <w:rsid w:val="00F54F6A"/>
    <w:rsid w:val="00F56C38"/>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75FC"/>
    <w:rsid w:val="00F910E2"/>
    <w:rsid w:val="00F92903"/>
    <w:rsid w:val="00F92C96"/>
    <w:rsid w:val="00F96420"/>
    <w:rsid w:val="00F979CD"/>
    <w:rsid w:val="00FA0517"/>
    <w:rsid w:val="00FA0EE1"/>
    <w:rsid w:val="00FA199A"/>
    <w:rsid w:val="00FA1CBD"/>
    <w:rsid w:val="00FA440B"/>
    <w:rsid w:val="00FA4576"/>
    <w:rsid w:val="00FA7A0E"/>
    <w:rsid w:val="00FB1059"/>
    <w:rsid w:val="00FB12F6"/>
    <w:rsid w:val="00FB4894"/>
    <w:rsid w:val="00FB521D"/>
    <w:rsid w:val="00FB6C53"/>
    <w:rsid w:val="00FB7870"/>
    <w:rsid w:val="00FB79B8"/>
    <w:rsid w:val="00FC71AE"/>
    <w:rsid w:val="00FD048E"/>
    <w:rsid w:val="00FD0AE7"/>
    <w:rsid w:val="00FD19EE"/>
    <w:rsid w:val="00FD2537"/>
    <w:rsid w:val="00FD656B"/>
    <w:rsid w:val="00FE37A0"/>
    <w:rsid w:val="00FE4933"/>
    <w:rsid w:val="00FE5972"/>
    <w:rsid w:val="00FE6396"/>
    <w:rsid w:val="00FE7752"/>
    <w:rsid w:val="00FF3019"/>
    <w:rsid w:val="00FF3595"/>
    <w:rsid w:val="00FF46E0"/>
    <w:rsid w:val="00F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Cit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link w:val="HeaderChar"/>
    <w:uiPriority w:val="99"/>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 w:type="paragraph" w:customStyle="1" w:styleId="Standard">
    <w:name w:val="Standard"/>
    <w:rsid w:val="007179F2"/>
    <w:pPr>
      <w:suppressAutoHyphens/>
      <w:autoSpaceDN w:val="0"/>
      <w:textAlignment w:val="baseline"/>
    </w:pPr>
    <w:rPr>
      <w:kern w:val="3"/>
      <w:sz w:val="24"/>
      <w:szCs w:val="24"/>
    </w:rPr>
  </w:style>
  <w:style w:type="paragraph" w:customStyle="1" w:styleId="Textbody">
    <w:name w:val="Text body"/>
    <w:basedOn w:val="Standard"/>
    <w:rsid w:val="007179F2"/>
    <w:pPr>
      <w:tabs>
        <w:tab w:val="right" w:pos="8640"/>
      </w:tabs>
      <w:spacing w:line="480" w:lineRule="auto"/>
      <w:ind w:firstLine="720"/>
    </w:pPr>
  </w:style>
  <w:style w:type="character" w:customStyle="1" w:styleId="HeaderChar">
    <w:name w:val="Header Char"/>
    <w:basedOn w:val="DefaultParagraphFont"/>
    <w:link w:val="Header"/>
    <w:uiPriority w:val="99"/>
    <w:rsid w:val="006D3C8F"/>
    <w:rPr>
      <w:sz w:val="24"/>
      <w:szCs w:val="24"/>
    </w:rPr>
  </w:style>
  <w:style w:type="paragraph" w:styleId="NoSpacing">
    <w:name w:val="No Spacing"/>
    <w:link w:val="NoSpacingChar"/>
    <w:uiPriority w:val="1"/>
    <w:qFormat/>
    <w:rsid w:val="00F0356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03562"/>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80378">
      <w:bodyDiv w:val="1"/>
      <w:marLeft w:val="0"/>
      <w:marRight w:val="0"/>
      <w:marTop w:val="0"/>
      <w:marBottom w:val="0"/>
      <w:divBdr>
        <w:top w:val="none" w:sz="0" w:space="0" w:color="auto"/>
        <w:left w:val="none" w:sz="0" w:space="0" w:color="auto"/>
        <w:bottom w:val="none" w:sz="0" w:space="0" w:color="auto"/>
        <w:right w:val="none" w:sz="0" w:space="0" w:color="auto"/>
      </w:divBdr>
      <w:divsChild>
        <w:div w:id="404377590">
          <w:marLeft w:val="0"/>
          <w:marRight w:val="0"/>
          <w:marTop w:val="0"/>
          <w:marBottom w:val="0"/>
          <w:divBdr>
            <w:top w:val="none" w:sz="0" w:space="0" w:color="auto"/>
            <w:left w:val="none" w:sz="0" w:space="0" w:color="auto"/>
            <w:bottom w:val="none" w:sz="0" w:space="0" w:color="auto"/>
            <w:right w:val="none" w:sz="0" w:space="0" w:color="auto"/>
          </w:divBdr>
        </w:div>
      </w:divsChild>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Custom%20Office%20Templates\AP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E495B-2908-4D28-B97C-91911E24B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APA-Template.dotx</Template>
  <TotalTime>0</TotalTime>
  <Pages>9</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Links>
    <vt:vector size="24" baseType="variant">
      <vt:variant>
        <vt:i4>7274534</vt:i4>
      </vt:variant>
      <vt:variant>
        <vt:i4>9</vt:i4>
      </vt:variant>
      <vt:variant>
        <vt:i4>0</vt:i4>
      </vt:variant>
      <vt:variant>
        <vt:i4>5</vt:i4>
      </vt:variant>
      <vt:variant>
        <vt:lpwstr>http://www.siue.edu/education/psychology/facultypubs.shtml</vt:lpwstr>
      </vt:variant>
      <vt:variant>
        <vt:lpwstr/>
      </vt:variant>
      <vt:variant>
        <vt:i4>5767197</vt:i4>
      </vt:variant>
      <vt:variant>
        <vt:i4>6</vt:i4>
      </vt:variant>
      <vt:variant>
        <vt:i4>0</vt:i4>
      </vt:variant>
      <vt:variant>
        <vt:i4>5</vt:i4>
      </vt:variant>
      <vt:variant>
        <vt:lpwstr>http://www.thehungersite.com/</vt:lpwstr>
      </vt:variant>
      <vt:variant>
        <vt:lpwstr/>
      </vt:variant>
      <vt:variant>
        <vt:i4>4194375</vt:i4>
      </vt:variant>
      <vt:variant>
        <vt:i4>3</vt:i4>
      </vt:variant>
      <vt:variant>
        <vt:i4>0</vt:i4>
      </vt:variant>
      <vt:variant>
        <vt:i4>5</vt:i4>
      </vt:variant>
      <vt:variant>
        <vt:lpwstr>http://www.apastyle.org/</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2016-06-19T20:56:00Z</dcterms:created>
  <dcterms:modified xsi:type="dcterms:W3CDTF">2016-06-20T03:16:00Z</dcterms:modified>
</cp:coreProperties>
</file>